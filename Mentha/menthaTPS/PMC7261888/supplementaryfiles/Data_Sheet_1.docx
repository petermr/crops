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27EEE6" w14:textId="6F195033" w:rsidR="00654E8F" w:rsidRPr="001549D3" w:rsidRDefault="00A57241" w:rsidP="0001436A">
      <w:pPr>
        <w:pStyle w:val="SupplementaryMaterial"/>
        <w:rPr>
          <w:b w:val="0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7E47F9A5" wp14:editId="1A45919D">
            <wp:simplePos x="0" y="0"/>
            <wp:positionH relativeFrom="column">
              <wp:posOffset>1497992</wp:posOffset>
            </wp:positionH>
            <wp:positionV relativeFrom="paragraph">
              <wp:posOffset>625613</wp:posOffset>
            </wp:positionV>
            <wp:extent cx="3935730" cy="2743200"/>
            <wp:effectExtent l="0" t="0" r="7620" b="0"/>
            <wp:wrapTopAndBottom/>
            <wp:docPr id="15" name="图片 15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upp. Fig. 1.tiff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43" t="19381" r="16529" b="54802"/>
                    <a:stretch/>
                  </pic:blipFill>
                  <pic:spPr bwMode="auto">
                    <a:xfrm>
                      <a:off x="0" y="0"/>
                      <a:ext cx="393573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E8F" w:rsidRPr="001549D3">
        <w:t>Supplementary Material</w:t>
      </w:r>
    </w:p>
    <w:p w14:paraId="3626AC09" w14:textId="1A275BC1" w:rsidR="00524A61" w:rsidRPr="00130AB0" w:rsidRDefault="00A57241" w:rsidP="007D0828">
      <w:pPr>
        <w:spacing w:before="360" w:after="120"/>
        <w:jc w:val="both"/>
        <w:rPr>
          <w:rFonts w:cs="Times New Roman"/>
        </w:rPr>
      </w:pPr>
      <w:r>
        <w:rPr>
          <w:rFonts w:cs="Times New Roman"/>
          <w:b/>
          <w:szCs w:val="24"/>
        </w:rPr>
        <w:t>S</w:t>
      </w:r>
      <w:r w:rsidR="00994A3D" w:rsidRPr="00130AB0">
        <w:rPr>
          <w:rFonts w:cs="Times New Roman"/>
          <w:b/>
          <w:szCs w:val="24"/>
        </w:rPr>
        <w:t xml:space="preserve">upplementary Figure </w:t>
      </w:r>
      <w:r w:rsidR="00994A3D" w:rsidRPr="00130AB0">
        <w:rPr>
          <w:rFonts w:cs="Times New Roman"/>
          <w:b/>
          <w:szCs w:val="24"/>
        </w:rPr>
        <w:fldChar w:fldCharType="begin"/>
      </w:r>
      <w:r w:rsidR="00994A3D" w:rsidRPr="00130AB0">
        <w:rPr>
          <w:rFonts w:cs="Times New Roman"/>
          <w:b/>
          <w:szCs w:val="24"/>
        </w:rPr>
        <w:instrText xml:space="preserve"> SEQ Figure \* ARABIC </w:instrText>
      </w:r>
      <w:r w:rsidR="00994A3D" w:rsidRPr="00130AB0">
        <w:rPr>
          <w:rFonts w:cs="Times New Roman"/>
          <w:b/>
          <w:szCs w:val="24"/>
        </w:rPr>
        <w:fldChar w:fldCharType="separate"/>
      </w:r>
      <w:r w:rsidR="00630211">
        <w:rPr>
          <w:rFonts w:cs="Times New Roman"/>
          <w:b/>
          <w:noProof/>
          <w:szCs w:val="24"/>
        </w:rPr>
        <w:t>1</w:t>
      </w:r>
      <w:r w:rsidR="00994A3D" w:rsidRPr="00130AB0">
        <w:rPr>
          <w:rFonts w:cs="Times New Roman"/>
          <w:b/>
          <w:szCs w:val="24"/>
        </w:rPr>
        <w:fldChar w:fldCharType="end"/>
      </w:r>
      <w:r w:rsidR="00994A3D" w:rsidRPr="00130AB0">
        <w:rPr>
          <w:rFonts w:cs="Times New Roman"/>
          <w:b/>
          <w:szCs w:val="24"/>
        </w:rPr>
        <w:t>.</w:t>
      </w:r>
      <w:r w:rsidR="00994A3D" w:rsidRPr="00130AB0">
        <w:rPr>
          <w:rFonts w:cs="Times New Roman"/>
          <w:szCs w:val="24"/>
        </w:rPr>
        <w:t xml:space="preserve"> </w:t>
      </w:r>
      <w:r w:rsidR="00524A61" w:rsidRPr="00130AB0">
        <w:rPr>
          <w:rFonts w:cs="Times New Roman"/>
        </w:rPr>
        <w:t xml:space="preserve">Expression and purification of </w:t>
      </w:r>
      <w:r w:rsidR="00E75673">
        <w:rPr>
          <w:rFonts w:cs="Times New Roman"/>
        </w:rPr>
        <w:t>Syn</w:t>
      </w:r>
      <w:r w:rsidR="00524A61" w:rsidRPr="00130AB0">
        <w:rPr>
          <w:rFonts w:cs="Times New Roman"/>
        </w:rPr>
        <w:t>7002</w:t>
      </w:r>
      <w:r w:rsidR="00E75673">
        <w:rPr>
          <w:rFonts w:cs="Times New Roman"/>
        </w:rPr>
        <w:t xml:space="preserve"> </w:t>
      </w:r>
      <w:r w:rsidR="00524A61" w:rsidRPr="00130AB0">
        <w:rPr>
          <w:rFonts w:cs="Times New Roman"/>
        </w:rPr>
        <w:t>CrtE fusion protein.  Lane 1: pre-induction; 2: post-induction; 3: all soluble fractions by cell disruptor; 4: fraction from wash buffer without imidazole; 5: fraction from wash buffer with 60 mM imidazole; 6: Fraction from elution buffer with 500 mM imidazole.  Fractions were resolved by</w:t>
      </w:r>
      <w:r w:rsidR="005F13A9" w:rsidRPr="00130AB0">
        <w:rPr>
          <w:rFonts w:cs="Times New Roman"/>
        </w:rPr>
        <w:t xml:space="preserve"> </w:t>
      </w:r>
      <w:r w:rsidR="00524A61" w:rsidRPr="00130AB0">
        <w:rPr>
          <w:rFonts w:cs="Times New Roman"/>
        </w:rPr>
        <w:t xml:space="preserve">15% SDS-PAGE and Coomassie blue staining. Ladder: </w:t>
      </w:r>
      <w:proofErr w:type="spellStart"/>
      <w:r w:rsidR="00524A61" w:rsidRPr="00130AB0">
        <w:rPr>
          <w:rFonts w:cs="Times New Roman"/>
        </w:rPr>
        <w:t>Bio-rad</w:t>
      </w:r>
      <w:proofErr w:type="spellEnd"/>
      <w:r w:rsidR="00524A61" w:rsidRPr="00130AB0">
        <w:rPr>
          <w:rFonts w:cs="Times New Roman"/>
        </w:rPr>
        <w:t xml:space="preserve"> </w:t>
      </w:r>
      <w:proofErr w:type="spellStart"/>
      <w:r w:rsidR="00524A61" w:rsidRPr="00130AB0">
        <w:rPr>
          <w:rFonts w:cs="Times New Roman"/>
        </w:rPr>
        <w:t>Prestained</w:t>
      </w:r>
      <w:proofErr w:type="spellEnd"/>
      <w:r w:rsidR="00524A61" w:rsidRPr="00130AB0">
        <w:rPr>
          <w:rFonts w:cs="Times New Roman"/>
        </w:rPr>
        <w:t xml:space="preserve"> Dual Color Protein Standard.</w:t>
      </w:r>
    </w:p>
    <w:p w14:paraId="4A6F8876" w14:textId="77777777" w:rsidR="003579C2" w:rsidRPr="003B0654" w:rsidRDefault="003579C2" w:rsidP="003B0654">
      <w:pPr>
        <w:spacing w:before="240"/>
      </w:pPr>
    </w:p>
    <w:p w14:paraId="10E08217" w14:textId="77777777" w:rsidR="003579C2" w:rsidRPr="003B0654" w:rsidRDefault="003579C2" w:rsidP="003B0654">
      <w:pPr>
        <w:spacing w:before="240"/>
      </w:pPr>
    </w:p>
    <w:p w14:paraId="5615858A" w14:textId="77777777" w:rsidR="003579C2" w:rsidRPr="003B0654" w:rsidRDefault="003579C2" w:rsidP="003B0654">
      <w:pPr>
        <w:spacing w:before="240"/>
      </w:pPr>
    </w:p>
    <w:p w14:paraId="254FBC54" w14:textId="7EF8B53C" w:rsidR="003579C2" w:rsidRPr="003579C2" w:rsidRDefault="003579C2" w:rsidP="003579C2">
      <w:pPr>
        <w:spacing w:before="240"/>
      </w:pPr>
    </w:p>
    <w:p w14:paraId="264DAD05" w14:textId="0CF353CA" w:rsidR="003579C2" w:rsidRPr="003579C2" w:rsidRDefault="003579C2" w:rsidP="003579C2">
      <w:pPr>
        <w:spacing w:before="240"/>
      </w:pPr>
    </w:p>
    <w:p w14:paraId="6DE21DFC" w14:textId="16A52FD4" w:rsidR="003579C2" w:rsidRPr="003579C2" w:rsidRDefault="003579C2" w:rsidP="003579C2">
      <w:pPr>
        <w:spacing w:before="240"/>
      </w:pPr>
    </w:p>
    <w:p w14:paraId="5A28A56A" w14:textId="645EC5B2" w:rsidR="003579C2" w:rsidRPr="0019562C" w:rsidRDefault="003579C2" w:rsidP="0019562C">
      <w:pPr>
        <w:spacing w:before="240"/>
      </w:pPr>
    </w:p>
    <w:p w14:paraId="22D336FA" w14:textId="1BF0CB39" w:rsidR="003579C2" w:rsidRPr="003579C2" w:rsidRDefault="003579C2" w:rsidP="003579C2"/>
    <w:p w14:paraId="7FB0F83C" w14:textId="77777777" w:rsidR="003579C2" w:rsidRPr="003579C2" w:rsidRDefault="003579C2" w:rsidP="003579C2"/>
    <w:p w14:paraId="55D705A2" w14:textId="0706B66F" w:rsidR="00A7615C" w:rsidRDefault="00A7615C" w:rsidP="00524A61">
      <w:pPr>
        <w:autoSpaceDE w:val="0"/>
        <w:autoSpaceDN w:val="0"/>
        <w:adjustRightInd w:val="0"/>
        <w:jc w:val="both"/>
        <w:rPr>
          <w:rFonts w:cs="Times New Roman"/>
          <w:szCs w:val="24"/>
        </w:rPr>
      </w:pPr>
    </w:p>
    <w:p w14:paraId="27917035" w14:textId="118A575B" w:rsidR="00A57241" w:rsidRDefault="00A57241" w:rsidP="00524A61">
      <w:pPr>
        <w:autoSpaceDE w:val="0"/>
        <w:autoSpaceDN w:val="0"/>
        <w:adjustRightInd w:val="0"/>
        <w:jc w:val="both"/>
        <w:rPr>
          <w:rFonts w:cs="Times New Roman"/>
          <w:szCs w:val="24"/>
        </w:rPr>
      </w:pPr>
    </w:p>
    <w:p w14:paraId="0345F715" w14:textId="18312E5C" w:rsidR="00A57241" w:rsidRDefault="00A57241" w:rsidP="00524A61">
      <w:pPr>
        <w:autoSpaceDE w:val="0"/>
        <w:autoSpaceDN w:val="0"/>
        <w:adjustRightInd w:val="0"/>
        <w:jc w:val="both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749376" behindDoc="0" locked="0" layoutInCell="1" allowOverlap="1" wp14:anchorId="31CC2EC7" wp14:editId="11DBAA1A">
            <wp:simplePos x="0" y="0"/>
            <wp:positionH relativeFrom="column">
              <wp:posOffset>729505</wp:posOffset>
            </wp:positionH>
            <wp:positionV relativeFrom="paragraph">
              <wp:posOffset>99502</wp:posOffset>
            </wp:positionV>
            <wp:extent cx="4901565" cy="2371725"/>
            <wp:effectExtent l="0" t="0" r="0" b="9525"/>
            <wp:wrapTopAndBottom/>
            <wp:docPr id="17" name="图片 17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upp. Fig. 2.tif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06" t="16163" r="8100" b="56617"/>
                    <a:stretch/>
                  </pic:blipFill>
                  <pic:spPr bwMode="auto">
                    <a:xfrm>
                      <a:off x="0" y="0"/>
                      <a:ext cx="4901565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8B164" w14:textId="078344F6" w:rsidR="00524A61" w:rsidRPr="00524A61" w:rsidRDefault="00524A61" w:rsidP="00524A61">
      <w:pPr>
        <w:autoSpaceDE w:val="0"/>
        <w:autoSpaceDN w:val="0"/>
        <w:adjustRightInd w:val="0"/>
        <w:jc w:val="both"/>
      </w:pPr>
      <w:r w:rsidRPr="0001436A">
        <w:rPr>
          <w:rFonts w:cs="Times New Roman"/>
          <w:b/>
          <w:szCs w:val="24"/>
        </w:rPr>
        <w:t xml:space="preserve">Supplementary Figure </w:t>
      </w:r>
      <w:r>
        <w:rPr>
          <w:rFonts w:cs="Times New Roman"/>
          <w:b/>
          <w:szCs w:val="24"/>
        </w:rPr>
        <w:t>2</w:t>
      </w:r>
      <w:r w:rsidRPr="0001436A">
        <w:rPr>
          <w:rFonts w:cs="Times New Roman"/>
          <w:b/>
          <w:szCs w:val="24"/>
        </w:rPr>
        <w:t>.</w:t>
      </w:r>
      <w:r>
        <w:rPr>
          <w:rFonts w:cs="Times New Roman"/>
          <w:b/>
          <w:szCs w:val="24"/>
        </w:rPr>
        <w:t xml:space="preserve"> </w:t>
      </w:r>
      <w:r w:rsidRPr="00524A61">
        <w:t xml:space="preserve">Digestion of </w:t>
      </w:r>
      <w:r w:rsidR="00E75673">
        <w:t>Syn</w:t>
      </w:r>
      <w:r w:rsidRPr="00524A61">
        <w:t>7002</w:t>
      </w:r>
      <w:r w:rsidR="00E75673">
        <w:t xml:space="preserve"> </w:t>
      </w:r>
      <w:r w:rsidRPr="00524A61">
        <w:t xml:space="preserve">CrtE fusion protein with deubiquitinase over a 60-min time course at a 1: 100 molar </w:t>
      </w:r>
      <w:proofErr w:type="gramStart"/>
      <w:r w:rsidRPr="00524A61">
        <w:t>ratio</w:t>
      </w:r>
      <w:proofErr w:type="gramEnd"/>
      <w:r w:rsidRPr="00524A61">
        <w:t xml:space="preserve">. Samples were taken at 0, 5, 10, 20, 30, 40, 50, 60 min and overnight </w:t>
      </w:r>
      <w:r w:rsidR="0066386F">
        <w:t>(O</w:t>
      </w:r>
      <w:r w:rsidR="005F13A9">
        <w:t>/</w:t>
      </w:r>
      <w:r w:rsidR="0066386F">
        <w:t xml:space="preserve">N) </w:t>
      </w:r>
      <w:r w:rsidRPr="00524A61">
        <w:t xml:space="preserve">(shown above lanes), then resolved by 15% SDS-PAGE and Coomassie blue staining. The position of fusion proteins and the two cleaved products are indicated on the right. Ladder: Blue </w:t>
      </w:r>
      <w:proofErr w:type="spellStart"/>
      <w:r w:rsidRPr="00524A61">
        <w:t>Prestained</w:t>
      </w:r>
      <w:proofErr w:type="spellEnd"/>
      <w:r w:rsidRPr="00524A61">
        <w:t xml:space="preserve"> Protein Standard (Broad range).</w:t>
      </w:r>
    </w:p>
    <w:p w14:paraId="58F3DA42" w14:textId="77777777" w:rsidR="003579C2" w:rsidRDefault="003579C2" w:rsidP="00524A61"/>
    <w:p w14:paraId="57805B1F" w14:textId="77777777" w:rsidR="003579C2" w:rsidRDefault="003579C2" w:rsidP="00524A61"/>
    <w:p w14:paraId="69893B95" w14:textId="77777777" w:rsidR="003579C2" w:rsidRDefault="003579C2" w:rsidP="00524A61"/>
    <w:p w14:paraId="66D52FA3" w14:textId="77777777" w:rsidR="003579C2" w:rsidRDefault="003579C2" w:rsidP="00524A61"/>
    <w:p w14:paraId="1F5C2D5E" w14:textId="3DE3D505" w:rsidR="00914EA5" w:rsidRDefault="00914EA5" w:rsidP="00914EA5"/>
    <w:p w14:paraId="686FE3A6" w14:textId="277D5868" w:rsidR="00034C8D" w:rsidRDefault="00034C8D" w:rsidP="00914EA5"/>
    <w:p w14:paraId="0EB5665A" w14:textId="602432A1" w:rsidR="00034C8D" w:rsidRDefault="00034C8D" w:rsidP="00914EA5"/>
    <w:p w14:paraId="67B74392" w14:textId="7CA82641" w:rsidR="00034C8D" w:rsidRDefault="00034C8D" w:rsidP="00914EA5"/>
    <w:p w14:paraId="59D0933B" w14:textId="31AD35F2" w:rsidR="00034C8D" w:rsidRDefault="00034C8D" w:rsidP="00914EA5"/>
    <w:p w14:paraId="5CFB53E3" w14:textId="30CE168A" w:rsidR="00034C8D" w:rsidRDefault="00034C8D" w:rsidP="00914EA5"/>
    <w:p w14:paraId="6D437543" w14:textId="4FF66FF8" w:rsidR="00034C8D" w:rsidRDefault="00034C8D" w:rsidP="00914EA5"/>
    <w:p w14:paraId="3C3254D6" w14:textId="71ED641D" w:rsidR="00034C8D" w:rsidRDefault="00034C8D" w:rsidP="00914EA5"/>
    <w:p w14:paraId="3B26AC97" w14:textId="55B7E0AA" w:rsidR="00034C8D" w:rsidRDefault="00034C8D" w:rsidP="00914EA5"/>
    <w:p w14:paraId="0A32C25C" w14:textId="58570CC7" w:rsidR="00034C8D" w:rsidRDefault="00034C8D" w:rsidP="00914EA5"/>
    <w:p w14:paraId="5844ADCD" w14:textId="35296F62" w:rsidR="00034C8D" w:rsidRPr="00914EA5" w:rsidRDefault="00034C8D" w:rsidP="00914EA5"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1" wp14:anchorId="6536144A" wp14:editId="57EA6FDC">
            <wp:simplePos x="0" y="0"/>
            <wp:positionH relativeFrom="margin">
              <wp:align>center</wp:align>
            </wp:positionH>
            <wp:positionV relativeFrom="paragraph">
              <wp:posOffset>98674</wp:posOffset>
            </wp:positionV>
            <wp:extent cx="4794250" cy="4671060"/>
            <wp:effectExtent l="0" t="0" r="6350" b="0"/>
            <wp:wrapTopAndBottom/>
            <wp:docPr id="18" name="图片 18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upp. Fig. 3.tif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8742" r="8732" b="32030"/>
                    <a:stretch/>
                  </pic:blipFill>
                  <pic:spPr bwMode="auto">
                    <a:xfrm>
                      <a:off x="0" y="0"/>
                      <a:ext cx="4794250" cy="467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FF10D" w14:textId="36E17138" w:rsidR="00156051" w:rsidRPr="004613D1" w:rsidRDefault="00914EA5" w:rsidP="003579C2">
      <w:pPr>
        <w:autoSpaceDE w:val="0"/>
        <w:autoSpaceDN w:val="0"/>
        <w:adjustRightInd w:val="0"/>
        <w:spacing w:before="480"/>
        <w:jc w:val="both"/>
        <w:rPr>
          <w:rFonts w:cs="Times New Roman"/>
        </w:rPr>
      </w:pPr>
      <w:r w:rsidRPr="004613D1">
        <w:rPr>
          <w:rFonts w:cs="Times New Roman"/>
          <w:b/>
          <w:szCs w:val="24"/>
        </w:rPr>
        <w:t>Supplementary Figure 3.</w:t>
      </w:r>
      <w:r w:rsidRPr="004613D1">
        <w:rPr>
          <w:rFonts w:cs="Times New Roman"/>
          <w:sz w:val="20"/>
          <w:szCs w:val="20"/>
        </w:rPr>
        <w:t xml:space="preserve"> </w:t>
      </w:r>
      <w:r w:rsidRPr="004613D1">
        <w:rPr>
          <w:rFonts w:cs="Times New Roman"/>
        </w:rPr>
        <w:t>Purification of cleaved products by size exclusion chromatography (A)</w:t>
      </w:r>
      <w:r w:rsidR="00156051" w:rsidRPr="004613D1">
        <w:rPr>
          <w:rFonts w:cs="Times New Roman"/>
        </w:rPr>
        <w:t xml:space="preserve">, BSA retention volume: 75 mL, carbonic anhydrase retention volume: 90 </w:t>
      </w:r>
      <w:proofErr w:type="spellStart"/>
      <w:r w:rsidR="00156051" w:rsidRPr="004613D1">
        <w:rPr>
          <w:rFonts w:cs="Times New Roman"/>
        </w:rPr>
        <w:t>mL</w:t>
      </w:r>
      <w:r w:rsidRPr="004613D1">
        <w:rPr>
          <w:rFonts w:cs="Times New Roman"/>
        </w:rPr>
        <w:t>.</w:t>
      </w:r>
      <w:proofErr w:type="spellEnd"/>
      <w:r w:rsidR="004A46C0" w:rsidRPr="004613D1">
        <w:rPr>
          <w:rFonts w:cs="Times New Roman"/>
        </w:rPr>
        <w:t xml:space="preserve"> </w:t>
      </w:r>
      <w:r w:rsidR="004A46C0" w:rsidRPr="004613D1">
        <w:rPr>
          <w:rStyle w:val="fontstyle01"/>
          <w:rFonts w:ascii="Times New Roman" w:hAnsi="Times New Roman" w:cs="Times New Roman"/>
        </w:rPr>
        <w:t xml:space="preserve">Gel filtration protein standard curve used to estimate the molecular weight of the native CrtE. </w:t>
      </w:r>
      <w:r w:rsidR="00FD42AB" w:rsidRPr="004613D1">
        <w:rPr>
          <w:rStyle w:val="fontstyle01"/>
          <w:rFonts w:ascii="Times New Roman" w:hAnsi="Times New Roman" w:cs="Times New Roman"/>
        </w:rPr>
        <w:t>BSA (66.5 kDa) and carbonic anhydrase from bovine erythrocytes (29 kDa)</w:t>
      </w:r>
      <w:r w:rsidR="00FD42AB" w:rsidRPr="004613D1">
        <w:rPr>
          <w:rFonts w:cs="Times New Roman"/>
        </w:rPr>
        <w:t xml:space="preserve"> were used. </w:t>
      </w:r>
      <w:r w:rsidR="00FD42AB" w:rsidRPr="004613D1">
        <w:rPr>
          <w:rStyle w:val="fontstyle01"/>
          <w:rFonts w:ascii="Times New Roman" w:hAnsi="Times New Roman" w:cs="Times New Roman"/>
        </w:rPr>
        <w:t xml:space="preserve">The elution volume (mL) was recorded as a function of log molecular </w:t>
      </w:r>
      <w:r w:rsidR="00DD4175" w:rsidRPr="004613D1">
        <w:rPr>
          <w:rStyle w:val="fontstyle01"/>
          <w:rFonts w:ascii="Times New Roman" w:hAnsi="Times New Roman" w:cs="Times New Roman"/>
        </w:rPr>
        <w:t>mass</w:t>
      </w:r>
      <w:r w:rsidR="00FD42AB" w:rsidRPr="004613D1">
        <w:rPr>
          <w:rStyle w:val="fontstyle01"/>
          <w:rFonts w:ascii="Times New Roman" w:hAnsi="Times New Roman" w:cs="Times New Roman"/>
        </w:rPr>
        <w:t xml:space="preserve"> (M</w:t>
      </w:r>
      <w:r w:rsidR="00DD4175" w:rsidRPr="004613D1">
        <w:rPr>
          <w:rStyle w:val="fontstyle01"/>
          <w:rFonts w:ascii="Times New Roman" w:hAnsi="Times New Roman" w:cs="Times New Roman"/>
        </w:rPr>
        <w:t>m</w:t>
      </w:r>
      <w:r w:rsidR="00FD42AB" w:rsidRPr="004613D1">
        <w:rPr>
          <w:rStyle w:val="fontstyle01"/>
          <w:rFonts w:ascii="Times New Roman" w:hAnsi="Times New Roman" w:cs="Times New Roman"/>
        </w:rPr>
        <w:t xml:space="preserve">). The data were plotted on a semi-log plot and fit with a linear function (B). The estimated molecular </w:t>
      </w:r>
      <w:r w:rsidR="007B4EE6" w:rsidRPr="004613D1">
        <w:rPr>
          <w:rStyle w:val="fontstyle01"/>
          <w:rFonts w:ascii="Times New Roman" w:hAnsi="Times New Roman" w:cs="Times New Roman"/>
        </w:rPr>
        <w:t>mass</w:t>
      </w:r>
      <w:r w:rsidR="00FD42AB" w:rsidRPr="004613D1">
        <w:rPr>
          <w:rStyle w:val="fontstyle01"/>
          <w:rFonts w:ascii="Times New Roman" w:hAnsi="Times New Roman" w:cs="Times New Roman"/>
        </w:rPr>
        <w:t xml:space="preserve"> of native CrtE</w:t>
      </w:r>
      <w:r w:rsidR="007B4EE6" w:rsidRPr="004613D1">
        <w:rPr>
          <w:rStyle w:val="fontstyle01"/>
          <w:rFonts w:ascii="Times New Roman" w:hAnsi="Times New Roman" w:cs="Times New Roman"/>
        </w:rPr>
        <w:t xml:space="preserve"> </w:t>
      </w:r>
      <w:r w:rsidR="00FD42AB" w:rsidRPr="004613D1">
        <w:rPr>
          <w:rStyle w:val="fontstyle01"/>
          <w:rFonts w:ascii="Times New Roman" w:hAnsi="Times New Roman" w:cs="Times New Roman"/>
        </w:rPr>
        <w:t xml:space="preserve">is </w:t>
      </w:r>
      <w:r w:rsidR="007B4EE6" w:rsidRPr="004613D1">
        <w:rPr>
          <w:rStyle w:val="fontstyle01"/>
          <w:rFonts w:ascii="Times New Roman" w:hAnsi="Times New Roman" w:cs="Times New Roman"/>
        </w:rPr>
        <w:t xml:space="preserve">about </w:t>
      </w:r>
      <w:r w:rsidR="00FD42AB" w:rsidRPr="004613D1">
        <w:rPr>
          <w:rStyle w:val="fontstyle01"/>
          <w:rFonts w:ascii="Times New Roman" w:hAnsi="Times New Roman" w:cs="Times New Roman"/>
        </w:rPr>
        <w:t>61.1 kDa</w:t>
      </w:r>
      <w:r w:rsidR="007B4EE6" w:rsidRPr="004613D1">
        <w:rPr>
          <w:rFonts w:cs="Times New Roman"/>
        </w:rPr>
        <w:t xml:space="preserve">, close to the predicted mass of 65 kDa for a dimer. </w:t>
      </w:r>
      <w:r w:rsidRPr="004613D1">
        <w:rPr>
          <w:rFonts w:cs="Times New Roman"/>
        </w:rPr>
        <w:t>Collect</w:t>
      </w:r>
      <w:r w:rsidR="005F13A9" w:rsidRPr="004613D1">
        <w:rPr>
          <w:rFonts w:cs="Times New Roman"/>
        </w:rPr>
        <w:t xml:space="preserve">ed fractions were analysed by </w:t>
      </w:r>
      <w:r w:rsidR="003D34C0" w:rsidRPr="004613D1">
        <w:rPr>
          <w:rFonts w:cs="Times New Roman"/>
        </w:rPr>
        <w:t>1</w:t>
      </w:r>
      <w:r w:rsidRPr="004613D1">
        <w:rPr>
          <w:rFonts w:cs="Times New Roman"/>
        </w:rPr>
        <w:t>5% SDS-PAGE and Coomassie blue staining (</w:t>
      </w:r>
      <w:r w:rsidR="00027B6B" w:rsidRPr="004613D1">
        <w:rPr>
          <w:rFonts w:cs="Times New Roman"/>
        </w:rPr>
        <w:t>C</w:t>
      </w:r>
      <w:r w:rsidRPr="004613D1">
        <w:rPr>
          <w:rFonts w:cs="Times New Roman"/>
        </w:rPr>
        <w:t>). Images of crystals formed in different conditions. 0.2 M Ammonium acetate, 0.1 M Sodium acetate pH</w:t>
      </w:r>
      <w:r w:rsidR="000160A1">
        <w:rPr>
          <w:rFonts w:cs="Times New Roman"/>
        </w:rPr>
        <w:t xml:space="preserve"> </w:t>
      </w:r>
      <w:r w:rsidRPr="004613D1">
        <w:rPr>
          <w:rFonts w:cs="Times New Roman"/>
        </w:rPr>
        <w:t xml:space="preserve">4.6, 30 % </w:t>
      </w:r>
      <w:r w:rsidR="002A6769" w:rsidRPr="004613D1">
        <w:rPr>
          <w:rFonts w:cs="Times New Roman"/>
        </w:rPr>
        <w:t>(</w:t>
      </w:r>
      <w:r w:rsidRPr="004613D1">
        <w:rPr>
          <w:rFonts w:cs="Times New Roman"/>
        </w:rPr>
        <w:t>w</w:t>
      </w:r>
      <w:r w:rsidR="005F13A9" w:rsidRPr="004613D1">
        <w:rPr>
          <w:rFonts w:cs="Times New Roman"/>
        </w:rPr>
        <w:t>/</w:t>
      </w:r>
      <w:r w:rsidRPr="004613D1">
        <w:rPr>
          <w:rFonts w:cs="Times New Roman"/>
        </w:rPr>
        <w:t>v</w:t>
      </w:r>
      <w:r w:rsidR="002A6769" w:rsidRPr="004613D1">
        <w:rPr>
          <w:rFonts w:cs="Times New Roman"/>
        </w:rPr>
        <w:t>)</w:t>
      </w:r>
      <w:r w:rsidRPr="004613D1">
        <w:rPr>
          <w:rFonts w:cs="Times New Roman"/>
        </w:rPr>
        <w:t xml:space="preserve"> PEG 4000 (</w:t>
      </w:r>
      <w:r w:rsidR="00027B6B" w:rsidRPr="004613D1">
        <w:rPr>
          <w:rFonts w:cs="Times New Roman"/>
        </w:rPr>
        <w:t>D</w:t>
      </w:r>
      <w:r w:rsidRPr="004613D1">
        <w:rPr>
          <w:rFonts w:cs="Times New Roman"/>
        </w:rPr>
        <w:t>); 0.1 M Sodium citrate pH</w:t>
      </w:r>
      <w:r w:rsidR="000160A1">
        <w:rPr>
          <w:rFonts w:cs="Times New Roman"/>
        </w:rPr>
        <w:t xml:space="preserve"> </w:t>
      </w:r>
      <w:bookmarkStart w:id="0" w:name="_GoBack"/>
      <w:bookmarkEnd w:id="0"/>
      <w:r w:rsidRPr="004613D1">
        <w:rPr>
          <w:rFonts w:cs="Times New Roman"/>
        </w:rPr>
        <w:t xml:space="preserve">5.5, 20 % </w:t>
      </w:r>
      <w:r w:rsidR="002A6769" w:rsidRPr="004613D1">
        <w:rPr>
          <w:rFonts w:cs="Times New Roman"/>
        </w:rPr>
        <w:t>(</w:t>
      </w:r>
      <w:r w:rsidRPr="004613D1">
        <w:rPr>
          <w:rFonts w:cs="Times New Roman"/>
        </w:rPr>
        <w:t>w</w:t>
      </w:r>
      <w:r w:rsidR="005F13A9" w:rsidRPr="004613D1">
        <w:rPr>
          <w:rFonts w:cs="Times New Roman"/>
        </w:rPr>
        <w:t>/</w:t>
      </w:r>
      <w:r w:rsidRPr="004613D1">
        <w:rPr>
          <w:rFonts w:cs="Times New Roman"/>
        </w:rPr>
        <w:t>v</w:t>
      </w:r>
      <w:r w:rsidR="002A6769" w:rsidRPr="004613D1">
        <w:rPr>
          <w:rFonts w:cs="Times New Roman"/>
        </w:rPr>
        <w:t>)</w:t>
      </w:r>
      <w:r w:rsidRPr="004613D1">
        <w:rPr>
          <w:rFonts w:cs="Times New Roman"/>
        </w:rPr>
        <w:t xml:space="preserve"> PEG 3000 (</w:t>
      </w:r>
      <w:r w:rsidR="00027B6B" w:rsidRPr="004613D1">
        <w:rPr>
          <w:rFonts w:cs="Times New Roman"/>
        </w:rPr>
        <w:t>E</w:t>
      </w:r>
      <w:r w:rsidRPr="004613D1">
        <w:rPr>
          <w:rFonts w:cs="Times New Roman"/>
        </w:rPr>
        <w:t>).</w:t>
      </w:r>
    </w:p>
    <w:p w14:paraId="02146049" w14:textId="77777777" w:rsidR="00C04067" w:rsidRDefault="00C04067" w:rsidP="00C85FDE">
      <w:pPr>
        <w:rPr>
          <w:noProof/>
        </w:rPr>
      </w:pPr>
    </w:p>
    <w:p w14:paraId="4178E3B5" w14:textId="77777777" w:rsidR="00C04067" w:rsidRDefault="00C04067" w:rsidP="00C85FDE">
      <w:pPr>
        <w:rPr>
          <w:noProof/>
        </w:rPr>
      </w:pPr>
    </w:p>
    <w:p w14:paraId="37241FC6" w14:textId="38A51FFB" w:rsidR="00284B38" w:rsidRDefault="00284B38" w:rsidP="00C85FDE">
      <w:pPr>
        <w:rPr>
          <w:noProof/>
        </w:rPr>
      </w:pPr>
    </w:p>
    <w:p w14:paraId="5E3E5A65" w14:textId="614F3517" w:rsidR="00284B38" w:rsidRDefault="00284B38" w:rsidP="00C85FDE">
      <w:pPr>
        <w:rPr>
          <w:noProof/>
        </w:rPr>
      </w:pPr>
    </w:p>
    <w:p w14:paraId="207D6D5D" w14:textId="2F542855" w:rsidR="00284B38" w:rsidRDefault="00034C8D" w:rsidP="00C85FDE">
      <w:pPr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06F7F3DA" wp14:editId="23C3CC46">
                <wp:simplePos x="0" y="0"/>
                <wp:positionH relativeFrom="page">
                  <wp:align>center</wp:align>
                </wp:positionH>
                <wp:positionV relativeFrom="paragraph">
                  <wp:posOffset>150771</wp:posOffset>
                </wp:positionV>
                <wp:extent cx="4456230" cy="2346960"/>
                <wp:effectExtent l="0" t="0" r="1905" b="0"/>
                <wp:wrapTopAndBottom/>
                <wp:docPr id="286" name="组合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56230" cy="2346960"/>
                          <a:chOff x="0" y="0"/>
                          <a:chExt cx="4456230" cy="2346960"/>
                        </a:xfrm>
                      </wpg:grpSpPr>
                      <pic:pic xmlns:pic="http://schemas.openxmlformats.org/drawingml/2006/picture">
                        <pic:nvPicPr>
                          <pic:cNvPr id="287" name="图片 2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40" t="23350" r="1481" b="26536"/>
                          <a:stretch/>
                        </pic:blipFill>
                        <pic:spPr bwMode="auto">
                          <a:xfrm>
                            <a:off x="72190" y="0"/>
                            <a:ext cx="4384040" cy="2346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70" name="Group 19"/>
                        <wpg:cNvGrpSpPr/>
                        <wpg:grpSpPr>
                          <a:xfrm>
                            <a:off x="0" y="276726"/>
                            <a:ext cx="4083158" cy="2005035"/>
                            <a:chOff x="163088" y="-53666"/>
                            <a:chExt cx="4083204" cy="2005323"/>
                          </a:xfrm>
                        </wpg:grpSpPr>
                        <wps:wsp>
                          <wps:cNvPr id="7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829282" y="402546"/>
                              <a:ext cx="295275" cy="3429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E757B9" w14:textId="77777777" w:rsidR="00284B38" w:rsidRPr="00AE0C43" w:rsidRDefault="00284B38" w:rsidP="00284B38">
                                <w:pPr>
                                  <w:rPr>
                                    <w:rFonts w:ascii="Arial" w:hAnsi="Arial" w:cs="Arial"/>
                                    <w:b/>
                                    <w:color w:val="984806" w:themeColor="accent6" w:themeShade="80"/>
                                    <w:sz w:val="22"/>
                                    <w:lang w:val="en-GB"/>
                                  </w:rPr>
                                </w:pPr>
                                <w:r w:rsidRPr="00AE0C43">
                                  <w:rPr>
                                    <w:rFonts w:ascii="Arial" w:hAnsi="Arial" w:cs="Arial"/>
                                    <w:b/>
                                    <w:color w:val="984806" w:themeColor="accent6" w:themeShade="80"/>
                                    <w:sz w:val="22"/>
                                    <w:lang w:val="en-GB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75" name="Group 18"/>
                          <wpg:cNvGrpSpPr/>
                          <wpg:grpSpPr>
                            <a:xfrm>
                              <a:off x="163088" y="-53666"/>
                              <a:ext cx="4083204" cy="2005323"/>
                              <a:chOff x="163088" y="-53666"/>
                              <a:chExt cx="4083204" cy="2005323"/>
                            </a:xfrm>
                          </wpg:grpSpPr>
                          <wps:wsp>
                            <wps:cNvPr id="76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3951017" y="-53666"/>
                                <a:ext cx="295275" cy="342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90C6496" w14:textId="77777777" w:rsidR="00284B38" w:rsidRPr="00AE0C43" w:rsidRDefault="00284B38" w:rsidP="00284B38">
                                  <w:pPr>
                                    <w:rPr>
                                      <w:rFonts w:ascii="Arial" w:hAnsi="Arial" w:cs="Arial"/>
                                      <w:b/>
                                      <w:color w:val="984806" w:themeColor="accent6" w:themeShade="80"/>
                                      <w:sz w:val="22"/>
                                    </w:rPr>
                                  </w:pPr>
                                  <w:r w:rsidRPr="00AE0C43">
                                    <w:rPr>
                                      <w:rFonts w:ascii="Arial" w:hAnsi="Arial" w:cs="Arial"/>
                                      <w:b/>
                                      <w:color w:val="984806" w:themeColor="accent6" w:themeShade="80"/>
                                      <w:sz w:val="22"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82" name="Group 17"/>
                            <wpg:cNvGrpSpPr/>
                            <wpg:grpSpPr>
                              <a:xfrm>
                                <a:off x="163088" y="921330"/>
                                <a:ext cx="484612" cy="1030327"/>
                                <a:chOff x="163088" y="921330"/>
                                <a:chExt cx="484612" cy="1030327"/>
                              </a:xfrm>
                            </wpg:grpSpPr>
                            <wps:wsp>
                              <wps:cNvPr id="8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63088" y="1608757"/>
                                  <a:ext cx="295276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07467E2" w14:textId="77777777" w:rsidR="00284B38" w:rsidRPr="00AE0C43" w:rsidRDefault="00284B38" w:rsidP="00284B38">
                                    <w:pPr>
                                      <w:rPr>
                                        <w:rFonts w:ascii="Arial" w:hAnsi="Arial" w:cs="Arial"/>
                                        <w:b/>
                                        <w:color w:val="984806" w:themeColor="accent6" w:themeShade="80"/>
                                        <w:sz w:val="22"/>
                                      </w:rPr>
                                    </w:pPr>
                                    <w:r w:rsidRPr="00AE0C43">
                                      <w:rPr>
                                        <w:rFonts w:ascii="Arial" w:hAnsi="Arial" w:cs="Arial"/>
                                        <w:b/>
                                        <w:color w:val="984806" w:themeColor="accent6" w:themeShade="80"/>
                                        <w:sz w:val="22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  <wps:wsp>
                              <wps:cNvPr id="89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52425" y="921330"/>
                                  <a:ext cx="295275" cy="4095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2B36F217" w14:textId="77777777" w:rsidR="00284B38" w:rsidRPr="00AE0C43" w:rsidRDefault="00284B38" w:rsidP="00284B38">
                                    <w:pPr>
                                      <w:rPr>
                                        <w:rFonts w:ascii="Arial" w:hAnsi="Arial" w:cs="Arial"/>
                                        <w:b/>
                                        <w:color w:val="984806" w:themeColor="accent6" w:themeShade="80"/>
                                        <w:sz w:val="22"/>
                                        <w:lang w:val="en-GB"/>
                                      </w:rPr>
                                    </w:pPr>
                                    <w:r w:rsidRPr="00AE0C43">
                                      <w:rPr>
                                        <w:rFonts w:ascii="Arial" w:hAnsi="Arial" w:cs="Arial"/>
                                        <w:b/>
                                        <w:color w:val="984806" w:themeColor="accent6" w:themeShade="80"/>
                                        <w:sz w:val="22"/>
                                        <w:lang w:val="en-GB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6F7F3DA" id="组合 286" o:spid="_x0000_s1026" style="position:absolute;margin-left:0;margin-top:11.85pt;width:350.9pt;height:184.8pt;z-index:251745280;mso-position-horizontal:center;mso-position-horizontal-relative:page" coordsize="44562,234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VmK2MAAAD0SURBV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">
                <v:shape id="图片 287" o:spid="_x0000_s1027" type="#_x0000_t75" style="position:absolute;left:721;width:43841;height:23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">
                  <v:imagedata r:id="rId12" o:title="" croptop="15303f" cropbottom="17391f" cropleft="3237f" cropright="971f"/>
                </v:shape>
                <v:group id="Group 19" o:spid="_x0000_s1028" style="position:absolute;top:2767;width:40831;height:20050" coordorigin="1630,-536" coordsize="40832,20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9" type="#_x0000_t202" style="position:absolute;left:38292;top:4025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  <v:textbox>
                      <w:txbxContent>
                        <w:p w14:paraId="22E757B9" w14:textId="77777777" w:rsidR="00284B38" w:rsidRPr="00AE0C43" w:rsidRDefault="00284B38" w:rsidP="00284B38">
                          <w:pPr>
                            <w:rPr>
                              <w:rFonts w:ascii="Arial" w:hAnsi="Arial" w:cs="Arial"/>
                              <w:b/>
                              <w:color w:val="984806" w:themeColor="accent6" w:themeShade="80"/>
                              <w:sz w:val="22"/>
                              <w:lang w:val="en-GB"/>
                            </w:rPr>
                          </w:pPr>
                          <w:r w:rsidRPr="00AE0C43">
                            <w:rPr>
                              <w:rFonts w:ascii="Arial" w:hAnsi="Arial" w:cs="Arial"/>
                              <w:b/>
                              <w:color w:val="984806" w:themeColor="accent6" w:themeShade="80"/>
                              <w:sz w:val="22"/>
                              <w:lang w:val="en-GB"/>
                            </w:rPr>
                            <w:t>C</w:t>
                          </w:r>
                        </w:p>
                      </w:txbxContent>
                    </v:textbox>
                  </v:shape>
                  <v:group id="Group 18" o:spid="_x0000_s1030" style="position:absolute;left:1630;top:-536;width:40832;height:20052" coordorigin="1630,-536" coordsize="40832,20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  <v:shape id="Text Box 2" o:spid="_x0000_s1031" type="#_x0000_t202" style="position:absolute;left:39510;top:-536;width:2952;height:34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    <v:textbox>
                        <w:txbxContent>
                          <w:p w14:paraId="190C6496" w14:textId="77777777" w:rsidR="00284B38" w:rsidRPr="00AE0C43" w:rsidRDefault="00284B38" w:rsidP="00284B38">
                            <w:pPr>
                              <w:rPr>
                                <w:rFonts w:ascii="Arial" w:hAnsi="Arial" w:cs="Arial"/>
                                <w:b/>
                                <w:color w:val="984806" w:themeColor="accent6" w:themeShade="80"/>
                                <w:sz w:val="22"/>
                              </w:rPr>
                            </w:pPr>
                            <w:r w:rsidRPr="00AE0C43">
                              <w:rPr>
                                <w:rFonts w:ascii="Arial" w:hAnsi="Arial" w:cs="Arial"/>
                                <w:b/>
                                <w:color w:val="984806" w:themeColor="accent6" w:themeShade="80"/>
                                <w:sz w:val="22"/>
                              </w:rPr>
                              <w:t>N</w:t>
                            </w:r>
                          </w:p>
                        </w:txbxContent>
                      </v:textbox>
                    </v:shape>
                    <v:group id="Group 17" o:spid="_x0000_s1032" style="position:absolute;left:1630;top:9213;width:4847;height:10303" coordorigin="1630,9213" coordsize="4846,10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    <v:shape id="Text Box 2" o:spid="_x0000_s1033" type="#_x0000_t202" style="position:absolute;left:1630;top:16087;width:2953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Ex4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" filled="f" stroked="f">
                        <v:textbox>
                          <w:txbxContent>
                            <w:p w14:paraId="207467E2" w14:textId="77777777" w:rsidR="00284B38" w:rsidRPr="00AE0C43" w:rsidRDefault="00284B38" w:rsidP="00284B38">
                              <w:pPr>
                                <w:rPr>
                                  <w:rFonts w:ascii="Arial" w:hAnsi="Arial" w:cs="Arial"/>
                                  <w:b/>
                                  <w:color w:val="984806" w:themeColor="accent6" w:themeShade="80"/>
                                  <w:sz w:val="22"/>
                                </w:rPr>
                              </w:pPr>
                              <w:r w:rsidRPr="00AE0C43">
                                <w:rPr>
                                  <w:rFonts w:ascii="Arial" w:hAnsi="Arial" w:cs="Arial"/>
                                  <w:b/>
                                  <w:color w:val="984806" w:themeColor="accent6" w:themeShade="80"/>
                                  <w:sz w:val="22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shape id="Text Box 2" o:spid="_x0000_s1034" type="#_x0000_t202" style="position:absolute;left:3524;top:9213;width:2953;height:4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        <v:textbox>
                          <w:txbxContent>
                            <w:p w14:paraId="2B36F217" w14:textId="77777777" w:rsidR="00284B38" w:rsidRPr="00AE0C43" w:rsidRDefault="00284B38" w:rsidP="00284B38">
                              <w:pPr>
                                <w:rPr>
                                  <w:rFonts w:ascii="Arial" w:hAnsi="Arial" w:cs="Arial"/>
                                  <w:b/>
                                  <w:color w:val="984806" w:themeColor="accent6" w:themeShade="80"/>
                                  <w:sz w:val="22"/>
                                  <w:lang w:val="en-GB"/>
                                </w:rPr>
                              </w:pPr>
                              <w:r w:rsidRPr="00AE0C43">
                                <w:rPr>
                                  <w:rFonts w:ascii="Arial" w:hAnsi="Arial" w:cs="Arial"/>
                                  <w:b/>
                                  <w:color w:val="984806" w:themeColor="accent6" w:themeShade="80"/>
                                  <w:sz w:val="22"/>
                                  <w:lang w:val="en-GB"/>
                                </w:rPr>
                                <w:t>C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topAndBottom" anchorx="page"/>
              </v:group>
            </w:pict>
          </mc:Fallback>
        </mc:AlternateContent>
      </w:r>
    </w:p>
    <w:p w14:paraId="66C35AFE" w14:textId="25C98D01" w:rsidR="00284B38" w:rsidRDefault="00284B38" w:rsidP="00284B38">
      <w:pPr>
        <w:jc w:val="both"/>
      </w:pPr>
      <w:r w:rsidRPr="0001436A">
        <w:rPr>
          <w:rFonts w:cs="Times New Roman"/>
          <w:b/>
          <w:szCs w:val="24"/>
        </w:rPr>
        <w:t>Supplementary Figure</w:t>
      </w:r>
      <w:r>
        <w:rPr>
          <w:rFonts w:cs="Times New Roman"/>
          <w:b/>
          <w:szCs w:val="24"/>
        </w:rPr>
        <w:t xml:space="preserve"> 4</w:t>
      </w:r>
      <w:r w:rsidRPr="0001436A">
        <w:rPr>
          <w:rFonts w:cs="Times New Roman"/>
          <w:b/>
          <w:szCs w:val="24"/>
        </w:rPr>
        <w:t>.</w:t>
      </w:r>
      <w:r>
        <w:rPr>
          <w:rFonts w:cs="Times New Roman"/>
          <w:b/>
          <w:szCs w:val="24"/>
        </w:rPr>
        <w:t xml:space="preserve"> </w:t>
      </w:r>
      <w:r w:rsidRPr="00AE0C43">
        <w:rPr>
          <w:rFonts w:cs="Times New Roman"/>
          <w:szCs w:val="24"/>
        </w:rPr>
        <w:t>Syn7002 CrtE apo</w:t>
      </w:r>
      <w:r>
        <w:rPr>
          <w:rFonts w:cs="Times New Roman"/>
          <w:b/>
          <w:szCs w:val="24"/>
        </w:rPr>
        <w:t xml:space="preserve"> </w:t>
      </w:r>
      <w:r>
        <w:rPr>
          <w:rFonts w:cs="Times New Roman"/>
          <w:szCs w:val="24"/>
        </w:rPr>
        <w:t>S</w:t>
      </w:r>
      <w:r>
        <w:t xml:space="preserve">tructures’ alignment between CrtE apo form with 6 copies in the </w:t>
      </w:r>
      <w:r w:rsidRPr="00BF2B87">
        <w:t>asymmetric unit</w:t>
      </w:r>
      <w:r>
        <w:t xml:space="preserve"> (green, PDB:</w:t>
      </w:r>
      <w:r w:rsidRPr="003C372D">
        <w:t xml:space="preserve"> </w:t>
      </w:r>
      <w:r>
        <w:t>6SXN, chain C and E) and 2 copies in the asymmetric unit (blue, PDB: 6SXL, chain A and F). N, N-terminal; C, C-terminal.</w:t>
      </w:r>
      <w:r w:rsidRPr="00AF532C">
        <w:t xml:space="preserve"> </w:t>
      </w:r>
      <w:r w:rsidRPr="00BF2B87">
        <w:t xml:space="preserve">These figures were produced using </w:t>
      </w:r>
      <w:proofErr w:type="spellStart"/>
      <w:r w:rsidRPr="00BF2B87">
        <w:t>PyMOL</w:t>
      </w:r>
      <w:proofErr w:type="spellEnd"/>
      <w:r>
        <w:t>.</w:t>
      </w:r>
    </w:p>
    <w:p w14:paraId="5C102C13" w14:textId="66A1EBDD" w:rsidR="00284B38" w:rsidRDefault="00284B38" w:rsidP="00C85FDE">
      <w:pPr>
        <w:rPr>
          <w:noProof/>
        </w:rPr>
      </w:pPr>
    </w:p>
    <w:p w14:paraId="6CE278EA" w14:textId="47459DF9" w:rsidR="003579C2" w:rsidRDefault="003579C2" w:rsidP="00C85FDE">
      <w:pPr>
        <w:rPr>
          <w:noProof/>
        </w:rPr>
      </w:pPr>
    </w:p>
    <w:p w14:paraId="54CA21C3" w14:textId="697E1A8B" w:rsidR="003579C2" w:rsidRDefault="003579C2" w:rsidP="00C85FDE">
      <w:pPr>
        <w:rPr>
          <w:noProof/>
        </w:rPr>
      </w:pPr>
    </w:p>
    <w:p w14:paraId="25CD2522" w14:textId="4A164CA3" w:rsidR="003579C2" w:rsidRDefault="003579C2" w:rsidP="00C85FDE">
      <w:pPr>
        <w:rPr>
          <w:noProof/>
        </w:rPr>
      </w:pPr>
    </w:p>
    <w:p w14:paraId="5486E766" w14:textId="56681A41" w:rsidR="003579C2" w:rsidRDefault="003579C2" w:rsidP="00C85FDE">
      <w:pPr>
        <w:rPr>
          <w:noProof/>
        </w:rPr>
      </w:pPr>
    </w:p>
    <w:p w14:paraId="72C42686" w14:textId="6A06C6A2" w:rsidR="003579C2" w:rsidRDefault="003579C2" w:rsidP="00C85FDE">
      <w:pPr>
        <w:rPr>
          <w:noProof/>
        </w:rPr>
      </w:pPr>
    </w:p>
    <w:p w14:paraId="20FF1AAE" w14:textId="75AF5947" w:rsidR="003579C2" w:rsidRDefault="003579C2" w:rsidP="00C85FDE">
      <w:pPr>
        <w:rPr>
          <w:noProof/>
        </w:rPr>
      </w:pPr>
    </w:p>
    <w:p w14:paraId="6300F15A" w14:textId="3637ED93" w:rsidR="003579C2" w:rsidRDefault="003579C2" w:rsidP="00C85FDE">
      <w:pPr>
        <w:rPr>
          <w:noProof/>
        </w:rPr>
      </w:pPr>
    </w:p>
    <w:p w14:paraId="1AA1FF1D" w14:textId="53C4C5CA" w:rsidR="003579C2" w:rsidRDefault="003579C2" w:rsidP="00C85FDE">
      <w:pPr>
        <w:rPr>
          <w:noProof/>
        </w:rPr>
      </w:pPr>
    </w:p>
    <w:p w14:paraId="3EE4B072" w14:textId="77777777" w:rsidR="003579C2" w:rsidRDefault="003579C2" w:rsidP="00C85FDE">
      <w:pPr>
        <w:rPr>
          <w:noProof/>
        </w:rPr>
      </w:pPr>
    </w:p>
    <w:p w14:paraId="0AF1A38B" w14:textId="6228A417" w:rsidR="00BC0BCE" w:rsidRDefault="00BC0BCE" w:rsidP="00C85FDE">
      <w:pPr>
        <w:rPr>
          <w:noProof/>
        </w:rPr>
      </w:pPr>
    </w:p>
    <w:p w14:paraId="4C2BEF2E" w14:textId="4C8395F8" w:rsidR="00C87F10" w:rsidRDefault="00C87F10" w:rsidP="00C85FDE">
      <w:pPr>
        <w:rPr>
          <w:noProof/>
        </w:rPr>
      </w:pPr>
    </w:p>
    <w:p w14:paraId="6F1D3843" w14:textId="4F045521" w:rsidR="00C87F10" w:rsidRDefault="00C87F10" w:rsidP="00C85FDE">
      <w:pPr>
        <w:rPr>
          <w:noProof/>
        </w:rPr>
      </w:pPr>
    </w:p>
    <w:p w14:paraId="7442B750" w14:textId="3E7F8095" w:rsidR="00C87F10" w:rsidRDefault="00C87F10" w:rsidP="00C85FDE">
      <w:pPr>
        <w:rPr>
          <w:noProof/>
        </w:rPr>
      </w:pPr>
    </w:p>
    <w:p w14:paraId="3C74AC2C" w14:textId="3A84F53B" w:rsidR="00C87F10" w:rsidRDefault="00C87F10" w:rsidP="00C85FD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1" wp14:anchorId="7BB9C4AB" wp14:editId="67E9D734">
            <wp:simplePos x="0" y="0"/>
            <wp:positionH relativeFrom="column">
              <wp:posOffset>610180</wp:posOffset>
            </wp:positionH>
            <wp:positionV relativeFrom="paragraph">
              <wp:posOffset>112009</wp:posOffset>
            </wp:positionV>
            <wp:extent cx="5386705" cy="4018280"/>
            <wp:effectExtent l="0" t="0" r="4445" b="1270"/>
            <wp:wrapTopAndBottom/>
            <wp:docPr id="19" name="图片 1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upp. Fig. 5.tiff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66" t="6598" r="18565" b="57105"/>
                    <a:stretch/>
                  </pic:blipFill>
                  <pic:spPr bwMode="auto">
                    <a:xfrm>
                      <a:off x="0" y="0"/>
                      <a:ext cx="5386705" cy="401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5FCB3" w14:textId="30EF8B9D" w:rsidR="00C85FDE" w:rsidRDefault="00284B38" w:rsidP="00C85FDE">
      <w:r w:rsidRPr="0001436A">
        <w:rPr>
          <w:rFonts w:cs="Times New Roman"/>
          <w:b/>
          <w:szCs w:val="24"/>
        </w:rPr>
        <w:t xml:space="preserve">Supplementary Figure </w:t>
      </w:r>
      <w:r>
        <w:rPr>
          <w:rFonts w:cs="Times New Roman"/>
          <w:b/>
          <w:szCs w:val="24"/>
        </w:rPr>
        <w:t>5</w:t>
      </w:r>
      <w:r w:rsidRPr="0001436A">
        <w:rPr>
          <w:rFonts w:cs="Times New Roman"/>
          <w:b/>
          <w:szCs w:val="24"/>
        </w:rPr>
        <w:t>.</w:t>
      </w:r>
      <w:r>
        <w:rPr>
          <w:rFonts w:cs="Times New Roman"/>
          <w:b/>
          <w:szCs w:val="24"/>
        </w:rPr>
        <w:t xml:space="preserve"> </w:t>
      </w:r>
      <w:r w:rsidRPr="006044DB">
        <w:rPr>
          <w:rFonts w:cs="Times New Roman"/>
        </w:rPr>
        <w:t>π-π</w:t>
      </w:r>
      <w:r>
        <w:rPr>
          <w:rFonts w:cs="Times New Roman"/>
        </w:rPr>
        <w:t xml:space="preserve"> interactions of residues Phe-130</w:t>
      </w:r>
      <w:r w:rsidRPr="006044DB">
        <w:rPr>
          <w:rFonts w:cs="Times New Roman"/>
        </w:rPr>
        <w:t xml:space="preserve"> from </w:t>
      </w:r>
      <w:r>
        <w:rPr>
          <w:rFonts w:cs="Times New Roman"/>
        </w:rPr>
        <w:t>Syn7002 CrtE</w:t>
      </w:r>
      <w:r w:rsidRPr="006044DB">
        <w:rPr>
          <w:rFonts w:cs="Times New Roman"/>
        </w:rPr>
        <w:t xml:space="preserve"> two monomers</w:t>
      </w:r>
      <w:r>
        <w:rPr>
          <w:rFonts w:cs="Times New Roman"/>
        </w:rPr>
        <w:t xml:space="preserve"> (PDB: 6SXN, chain C and E)</w:t>
      </w:r>
    </w:p>
    <w:p w14:paraId="3742EF8C" w14:textId="1DEC8E73" w:rsidR="00284B38" w:rsidRDefault="00284B38" w:rsidP="00C85FDE"/>
    <w:p w14:paraId="21709E5E" w14:textId="77777777" w:rsidR="003579C2" w:rsidRDefault="003579C2" w:rsidP="00C85FDE"/>
    <w:p w14:paraId="370F900E" w14:textId="77777777" w:rsidR="003579C2" w:rsidRDefault="003579C2" w:rsidP="00C85FDE"/>
    <w:p w14:paraId="4E96E0D7" w14:textId="77777777" w:rsidR="003579C2" w:rsidRDefault="003579C2" w:rsidP="00C85FDE"/>
    <w:p w14:paraId="63E91734" w14:textId="77777777" w:rsidR="003579C2" w:rsidRDefault="003579C2" w:rsidP="00C85FDE"/>
    <w:p w14:paraId="3612172C" w14:textId="77777777" w:rsidR="003579C2" w:rsidRDefault="003579C2" w:rsidP="00C85FDE"/>
    <w:p w14:paraId="49A23832" w14:textId="77777777" w:rsidR="003579C2" w:rsidRDefault="003579C2" w:rsidP="00C85FDE"/>
    <w:p w14:paraId="5447D03D" w14:textId="77777777" w:rsidR="003579C2" w:rsidRDefault="003579C2" w:rsidP="00C85FDE"/>
    <w:p w14:paraId="17FDD8AC" w14:textId="77777777" w:rsidR="003579C2" w:rsidRDefault="003579C2" w:rsidP="00C85FDE"/>
    <w:p w14:paraId="17F05920" w14:textId="77777777" w:rsidR="003579C2" w:rsidRDefault="003579C2" w:rsidP="00C85FDE"/>
    <w:p w14:paraId="0723632A" w14:textId="7B3D15C9" w:rsidR="00E1140F" w:rsidRPr="00E1140F" w:rsidRDefault="00E1140F" w:rsidP="00957E1B">
      <w:pPr>
        <w:spacing w:before="360"/>
        <w:rPr>
          <w:rFonts w:cs="Times New Roman"/>
          <w:szCs w:val="24"/>
        </w:rPr>
      </w:pPr>
    </w:p>
    <w:p w14:paraId="13592C21" w14:textId="37787653" w:rsidR="00C537AC" w:rsidRDefault="00913707" w:rsidP="00BE1E76">
      <w:pPr>
        <w:tabs>
          <w:tab w:val="left" w:pos="1682"/>
        </w:tabs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23601530" wp14:editId="1462F369">
            <wp:simplePos x="0" y="0"/>
            <wp:positionH relativeFrom="column">
              <wp:posOffset>809045</wp:posOffset>
            </wp:positionH>
            <wp:positionV relativeFrom="paragraph">
              <wp:posOffset>138513</wp:posOffset>
            </wp:positionV>
            <wp:extent cx="4171950" cy="2703195"/>
            <wp:effectExtent l="0" t="0" r="0" b="1905"/>
            <wp:wrapTopAndBottom/>
            <wp:docPr id="285" name="图片 285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upp. Fig. 7.tiff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59" t="10144" r="23684" b="61641"/>
                    <a:stretch/>
                  </pic:blipFill>
                  <pic:spPr bwMode="auto">
                    <a:xfrm>
                      <a:off x="0" y="0"/>
                      <a:ext cx="4171950" cy="2703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E5E8F5" w14:textId="636643C4" w:rsidR="008D231C" w:rsidRDefault="008D231C" w:rsidP="00BE1E76">
      <w:pPr>
        <w:tabs>
          <w:tab w:val="left" w:pos="1682"/>
        </w:tabs>
      </w:pPr>
      <w:r w:rsidRPr="0001436A">
        <w:rPr>
          <w:rFonts w:cs="Times New Roman"/>
          <w:b/>
          <w:szCs w:val="24"/>
        </w:rPr>
        <w:t xml:space="preserve">Supplementary Figure </w:t>
      </w:r>
      <w:r w:rsidR="00E4150B">
        <w:rPr>
          <w:rFonts w:cs="Times New Roman"/>
          <w:b/>
          <w:szCs w:val="24"/>
        </w:rPr>
        <w:t>6</w:t>
      </w:r>
      <w:r>
        <w:rPr>
          <w:rFonts w:cs="Times New Roman"/>
          <w:b/>
          <w:szCs w:val="24"/>
        </w:rPr>
        <w:t>.</w:t>
      </w:r>
      <w:r>
        <w:rPr>
          <w:rFonts w:cs="Times New Roman"/>
          <w:noProof/>
        </w:rPr>
        <w:t xml:space="preserve"> </w:t>
      </w:r>
      <w:r w:rsidRPr="00BF2B87">
        <w:rPr>
          <w:rFonts w:cs="Times New Roman"/>
          <w:i/>
          <w:iCs/>
          <w:noProof/>
        </w:rPr>
        <w:t>In vitro</w:t>
      </w:r>
      <w:r w:rsidRPr="00BF2B87">
        <w:rPr>
          <w:rFonts w:cs="Times New Roman"/>
          <w:noProof/>
        </w:rPr>
        <w:t xml:space="preserve"> assay of </w:t>
      </w:r>
      <w:r>
        <w:rPr>
          <w:rFonts w:cs="Times New Roman"/>
          <w:noProof/>
        </w:rPr>
        <w:t xml:space="preserve">pure CrtE </w:t>
      </w:r>
      <w:r w:rsidRPr="00BF2B87">
        <w:rPr>
          <w:rFonts w:cs="Times New Roman"/>
          <w:noProof/>
        </w:rPr>
        <w:t xml:space="preserve">wild type protein. </w:t>
      </w:r>
      <w:r>
        <w:rPr>
          <w:rFonts w:cs="Times New Roman"/>
        </w:rPr>
        <w:t>Standards (A)</w:t>
      </w:r>
      <w:r w:rsidRPr="00BF2B87">
        <w:rPr>
          <w:rFonts w:cs="Times New Roman"/>
        </w:rPr>
        <w:t xml:space="preserve"> and </w:t>
      </w:r>
      <w:r>
        <w:rPr>
          <w:rFonts w:cs="Times New Roman"/>
        </w:rPr>
        <w:t>reaction</w:t>
      </w:r>
      <w:r w:rsidRPr="00BF2B87">
        <w:rPr>
          <w:rFonts w:cs="Times New Roman"/>
        </w:rPr>
        <w:t xml:space="preserve"> products </w:t>
      </w:r>
      <w:r>
        <w:rPr>
          <w:rFonts w:cs="Times New Roman"/>
        </w:rPr>
        <w:t xml:space="preserve">(B) </w:t>
      </w:r>
      <w:r w:rsidRPr="00BF2B87">
        <w:rPr>
          <w:rFonts w:cs="Times New Roman"/>
        </w:rPr>
        <w:t xml:space="preserve">were analysed by TLC. </w:t>
      </w:r>
      <w:r>
        <w:rPr>
          <w:rFonts w:cs="Times New Roman"/>
        </w:rPr>
        <w:t xml:space="preserve">Standards </w:t>
      </w:r>
      <w:r w:rsidRPr="00BF2B87">
        <w:rPr>
          <w:rFonts w:cs="Times New Roman"/>
        </w:rPr>
        <w:t xml:space="preserve">GOH: geraniol; FOH: </w:t>
      </w:r>
      <w:proofErr w:type="spellStart"/>
      <w:r w:rsidRPr="00BF2B87">
        <w:rPr>
          <w:rFonts w:cs="Times New Roman"/>
        </w:rPr>
        <w:t>farnesol</w:t>
      </w:r>
      <w:proofErr w:type="spellEnd"/>
      <w:r w:rsidRPr="00BF2B87">
        <w:rPr>
          <w:rFonts w:cs="Times New Roman"/>
        </w:rPr>
        <w:t>; GGOH: geranylgeraniol.</w:t>
      </w:r>
      <w:r>
        <w:rPr>
          <w:rFonts w:cs="Times New Roman"/>
        </w:rPr>
        <w:t xml:space="preserve"> The standards </w:t>
      </w:r>
      <w:r w:rsidRPr="00BF2B87">
        <w:t>were visualized by exposure to iodine vapor</w:t>
      </w:r>
    </w:p>
    <w:p w14:paraId="0F2EB598" w14:textId="0DF941FE" w:rsidR="008D231C" w:rsidRDefault="008D231C" w:rsidP="00BE1E76">
      <w:pPr>
        <w:tabs>
          <w:tab w:val="left" w:pos="1682"/>
        </w:tabs>
      </w:pPr>
    </w:p>
    <w:p w14:paraId="2E656279" w14:textId="77777777" w:rsidR="008D231C" w:rsidRDefault="008D231C" w:rsidP="00BE1E76">
      <w:pPr>
        <w:tabs>
          <w:tab w:val="left" w:pos="1682"/>
        </w:tabs>
      </w:pPr>
    </w:p>
    <w:p w14:paraId="7EBAFFE6" w14:textId="781AAD92" w:rsidR="00C537AC" w:rsidRDefault="00D97447" w:rsidP="00C537AC">
      <w:pPr>
        <w:jc w:val="both"/>
      </w:pPr>
      <w:r w:rsidRPr="00BF2B87">
        <w:t>.</w:t>
      </w:r>
    </w:p>
    <w:p w14:paraId="3281A0FE" w14:textId="3209F9EE" w:rsidR="003579C2" w:rsidRDefault="003579C2" w:rsidP="00C537AC">
      <w:pPr>
        <w:jc w:val="both"/>
      </w:pPr>
    </w:p>
    <w:p w14:paraId="43C5E824" w14:textId="1A678E43" w:rsidR="003579C2" w:rsidRDefault="003579C2" w:rsidP="00C537AC">
      <w:pPr>
        <w:jc w:val="both"/>
      </w:pPr>
    </w:p>
    <w:p w14:paraId="11C96A5F" w14:textId="770283AB" w:rsidR="003579C2" w:rsidRDefault="003579C2" w:rsidP="00C537AC">
      <w:pPr>
        <w:jc w:val="both"/>
      </w:pPr>
    </w:p>
    <w:p w14:paraId="36822A10" w14:textId="3A9473DE" w:rsidR="003579C2" w:rsidRDefault="003579C2" w:rsidP="00C537AC">
      <w:pPr>
        <w:jc w:val="both"/>
      </w:pPr>
    </w:p>
    <w:p w14:paraId="6C2DCD22" w14:textId="3423881D" w:rsidR="003579C2" w:rsidRDefault="003579C2" w:rsidP="00C537AC">
      <w:pPr>
        <w:jc w:val="both"/>
      </w:pPr>
    </w:p>
    <w:p w14:paraId="522996A1" w14:textId="20846D04" w:rsidR="003579C2" w:rsidRDefault="003579C2" w:rsidP="00C537AC">
      <w:pPr>
        <w:jc w:val="both"/>
      </w:pPr>
    </w:p>
    <w:p w14:paraId="1356F3B8" w14:textId="09D09557" w:rsidR="003579C2" w:rsidRDefault="003579C2" w:rsidP="00C537AC">
      <w:pPr>
        <w:jc w:val="both"/>
      </w:pPr>
    </w:p>
    <w:p w14:paraId="27AD9583" w14:textId="1169623F" w:rsidR="00591734" w:rsidRDefault="00591734" w:rsidP="00165778">
      <w:pPr>
        <w:jc w:val="both"/>
        <w:rPr>
          <w:rFonts w:cs="Times New Roman"/>
          <w:b/>
          <w:szCs w:val="24"/>
        </w:rPr>
      </w:pPr>
    </w:p>
    <w:p w14:paraId="12EACFF9" w14:textId="55394910" w:rsidR="00EC3031" w:rsidRDefault="00EC3031" w:rsidP="00165778">
      <w:pPr>
        <w:jc w:val="both"/>
        <w:rPr>
          <w:rFonts w:cs="Times New Roman"/>
          <w:b/>
          <w:szCs w:val="24"/>
        </w:rPr>
      </w:pPr>
    </w:p>
    <w:p w14:paraId="11B4E134" w14:textId="63303B11" w:rsidR="00EC3031" w:rsidRDefault="00EC3031" w:rsidP="00165778">
      <w:pPr>
        <w:jc w:val="both"/>
        <w:rPr>
          <w:rFonts w:cs="Times New Roman"/>
          <w:b/>
          <w:szCs w:val="24"/>
        </w:rPr>
      </w:pPr>
    </w:p>
    <w:p w14:paraId="4C56D756" w14:textId="3A8FE81E" w:rsidR="00EC3031" w:rsidRDefault="00EC3031" w:rsidP="00165778">
      <w:pPr>
        <w:jc w:val="both"/>
        <w:rPr>
          <w:rFonts w:cs="Times New Roman"/>
          <w:b/>
          <w:szCs w:val="24"/>
        </w:rPr>
      </w:pPr>
    </w:p>
    <w:p w14:paraId="3DC893A0" w14:textId="1C51A690" w:rsidR="00EC3031" w:rsidRDefault="00EC3031" w:rsidP="00165778">
      <w:pPr>
        <w:jc w:val="both"/>
        <w:rPr>
          <w:rFonts w:cs="Times New Roman"/>
          <w:b/>
          <w:szCs w:val="24"/>
        </w:rPr>
      </w:pPr>
      <w:r>
        <w:rPr>
          <w:rFonts w:cs="Times New Roman"/>
          <w:b/>
          <w:noProof/>
          <w:szCs w:val="24"/>
        </w:rPr>
        <w:lastRenderedPageBreak/>
        <w:drawing>
          <wp:anchor distT="0" distB="0" distL="114300" distR="114300" simplePos="0" relativeHeight="251754496" behindDoc="0" locked="0" layoutInCell="1" allowOverlap="1" wp14:anchorId="036F91F9" wp14:editId="1D2C2C93">
            <wp:simplePos x="0" y="0"/>
            <wp:positionH relativeFrom="margin">
              <wp:align>left</wp:align>
            </wp:positionH>
            <wp:positionV relativeFrom="paragraph">
              <wp:posOffset>152400</wp:posOffset>
            </wp:positionV>
            <wp:extent cx="5960110" cy="2656840"/>
            <wp:effectExtent l="0" t="0" r="2540" b="0"/>
            <wp:wrapTopAndBottom/>
            <wp:docPr id="169" name="图片 169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upp. Fig. 8.tiff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8" t="15257" r="12043" b="56944"/>
                    <a:stretch/>
                  </pic:blipFill>
                  <pic:spPr bwMode="auto">
                    <a:xfrm>
                      <a:off x="0" y="0"/>
                      <a:ext cx="5960110" cy="265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5B4F6" w14:textId="730CEA45" w:rsidR="00A7697C" w:rsidRDefault="00076A46" w:rsidP="00165778">
      <w:pPr>
        <w:jc w:val="both"/>
      </w:pPr>
      <w:r w:rsidRPr="0001436A">
        <w:rPr>
          <w:rFonts w:cs="Times New Roman"/>
          <w:b/>
          <w:szCs w:val="24"/>
        </w:rPr>
        <w:t xml:space="preserve">Supplementary Figure </w:t>
      </w:r>
      <w:r w:rsidR="00E4150B">
        <w:rPr>
          <w:rFonts w:cs="Times New Roman"/>
          <w:b/>
          <w:szCs w:val="24"/>
        </w:rPr>
        <w:t>7</w:t>
      </w:r>
      <w:r w:rsidRPr="0001436A">
        <w:rPr>
          <w:rFonts w:cs="Times New Roman"/>
          <w:b/>
          <w:szCs w:val="24"/>
        </w:rPr>
        <w:t>.</w:t>
      </w:r>
      <w:r>
        <w:rPr>
          <w:rFonts w:cs="Times New Roman"/>
          <w:b/>
          <w:szCs w:val="24"/>
        </w:rPr>
        <w:t xml:space="preserve"> </w:t>
      </w:r>
      <w:r w:rsidRPr="00076A46">
        <w:t xml:space="preserve">Expression and purification of </w:t>
      </w:r>
      <w:r w:rsidR="00E75673">
        <w:t>Syn</w:t>
      </w:r>
      <w:r w:rsidRPr="00076A46">
        <w:t>7002</w:t>
      </w:r>
      <w:r w:rsidR="00E75673">
        <w:t xml:space="preserve"> </w:t>
      </w:r>
      <w:r w:rsidRPr="00076A46">
        <w:t xml:space="preserve">CrtE WT and </w:t>
      </w:r>
      <w:r w:rsidR="0065797C">
        <w:t>variants</w:t>
      </w:r>
      <w:r w:rsidRPr="00076A46">
        <w:t xml:space="preserve">. Purified </w:t>
      </w:r>
      <w:r w:rsidR="00164D05">
        <w:t xml:space="preserve">fusion </w:t>
      </w:r>
      <w:r w:rsidRPr="00076A46">
        <w:t>proteins were analysed by SDS-PAGE (A) and immunoblotting (B).</w:t>
      </w:r>
      <w:r>
        <w:t xml:space="preserve"> –</w:t>
      </w:r>
      <w:proofErr w:type="spellStart"/>
      <w:r>
        <w:t>Ve</w:t>
      </w:r>
      <w:proofErr w:type="spellEnd"/>
      <w:r>
        <w:t xml:space="preserve">: </w:t>
      </w:r>
      <w:r w:rsidRPr="00076A46">
        <w:rPr>
          <w:i/>
        </w:rPr>
        <w:t>E. coli</w:t>
      </w:r>
      <w:r>
        <w:t xml:space="preserve"> BL21 (DE3) wild type all soluble proteins.</w:t>
      </w:r>
      <w:r w:rsidR="00A7697C" w:rsidRPr="00A7697C">
        <w:t xml:space="preserve"> </w:t>
      </w:r>
      <w:r w:rsidR="00A7697C">
        <w:t>6x-</w:t>
      </w:r>
      <w:r w:rsidR="00A7697C" w:rsidRPr="00A7697C">
        <w:t>His Tag</w:t>
      </w:r>
      <w:r w:rsidR="00A7697C">
        <w:t xml:space="preserve"> monoclonal a</w:t>
      </w:r>
      <w:r w:rsidR="00A7697C" w:rsidRPr="00A7697C">
        <w:t>ntibody</w:t>
      </w:r>
      <w:r w:rsidR="00A7697C">
        <w:t xml:space="preserve"> was used in the Western Blot</w:t>
      </w:r>
      <w:r w:rsidR="00020F82">
        <w:t xml:space="preserve"> (Merk, UK)</w:t>
      </w:r>
      <w:r w:rsidR="00A7697C">
        <w:t>.</w:t>
      </w:r>
    </w:p>
    <w:p w14:paraId="36BA88D9" w14:textId="260F757E" w:rsidR="00444B40" w:rsidRDefault="00444B40" w:rsidP="008276C0"/>
    <w:p w14:paraId="296AD450" w14:textId="42784B20" w:rsidR="00444B40" w:rsidRDefault="00444B40" w:rsidP="00444B40"/>
    <w:p w14:paraId="1BE6F327" w14:textId="060AE18F" w:rsidR="003579C2" w:rsidRDefault="003579C2" w:rsidP="00444B40"/>
    <w:p w14:paraId="6A7BDBE0" w14:textId="2CAF11AB" w:rsidR="003579C2" w:rsidRDefault="003579C2" w:rsidP="00444B40"/>
    <w:p w14:paraId="5345992C" w14:textId="301214D6" w:rsidR="003579C2" w:rsidRDefault="003579C2" w:rsidP="00444B40"/>
    <w:p w14:paraId="40B62624" w14:textId="26E20919" w:rsidR="003579C2" w:rsidRDefault="003579C2" w:rsidP="00444B40"/>
    <w:p w14:paraId="4883CBA3" w14:textId="032817F7" w:rsidR="003579C2" w:rsidRDefault="003579C2" w:rsidP="00444B40"/>
    <w:p w14:paraId="342C19DA" w14:textId="1AE87FBD" w:rsidR="003579C2" w:rsidRDefault="003579C2" w:rsidP="00444B40"/>
    <w:p w14:paraId="64794156" w14:textId="1ACC6B9E" w:rsidR="003579C2" w:rsidRDefault="003579C2" w:rsidP="00444B40"/>
    <w:p w14:paraId="2F494B0A" w14:textId="42B6C869" w:rsidR="003579C2" w:rsidRDefault="003579C2" w:rsidP="00444B40"/>
    <w:p w14:paraId="79334925" w14:textId="3F8A0AF3" w:rsidR="00EC3031" w:rsidRDefault="00EC3031" w:rsidP="00444B40"/>
    <w:p w14:paraId="2DD2E585" w14:textId="0EBBDF9C" w:rsidR="00EC3031" w:rsidRDefault="00EC3031" w:rsidP="00444B40"/>
    <w:p w14:paraId="587E114D" w14:textId="776AA890" w:rsidR="00EC3031" w:rsidRDefault="00EC3031" w:rsidP="00444B40"/>
    <w:p w14:paraId="4686E3A7" w14:textId="14AFAEDB" w:rsidR="002857BC" w:rsidRDefault="00EC3031" w:rsidP="002857BC">
      <w:r>
        <w:rPr>
          <w:b/>
          <w:bCs/>
        </w:rPr>
        <w:lastRenderedPageBreak/>
        <w:t>S</w:t>
      </w:r>
      <w:r w:rsidR="002857BC" w:rsidRPr="006E5165">
        <w:rPr>
          <w:b/>
          <w:bCs/>
        </w:rPr>
        <w:t xml:space="preserve">upplementary dataset </w:t>
      </w:r>
      <w:r w:rsidR="002857BC">
        <w:rPr>
          <w:b/>
          <w:bCs/>
        </w:rPr>
        <w:t>1</w:t>
      </w:r>
      <w:r w:rsidR="002857BC" w:rsidRPr="006E5165">
        <w:rPr>
          <w:b/>
          <w:bCs/>
        </w:rPr>
        <w:t>.</w:t>
      </w:r>
      <w:r w:rsidR="002857BC">
        <w:t xml:space="preserve"> The amino acid sequence of pHUE_CrtE protein. Final protein sequence after cleavage is shown in red.</w:t>
      </w:r>
    </w:p>
    <w:p w14:paraId="3FD84719" w14:textId="77777777" w:rsidR="002857BC" w:rsidRPr="00444B40" w:rsidRDefault="002857BC" w:rsidP="002857BC">
      <w:r w:rsidRPr="00E13CF3">
        <w:rPr>
          <w:rFonts w:eastAsia="Times New Roman" w:cs="Times New Roman"/>
          <w:color w:val="000000"/>
          <w:szCs w:val="20"/>
          <w:lang w:eastAsia="en-GB"/>
        </w:rPr>
        <w:t>MGSSHHHHHHSSGLVPRGSHMQIFVKTLTGKTITLEVEPSDTIENVKAKIQDKEGIPPDQQRLIFAGKQLEDGRTLSDYNIQKESTLHLVLRLR</w:t>
      </w:r>
      <w:r w:rsidRPr="00634ABC">
        <w:rPr>
          <w:rFonts w:eastAsia="Times New Roman" w:cs="Times New Roman"/>
          <w:szCs w:val="20"/>
          <w:lang w:eastAsia="en-GB"/>
        </w:rPr>
        <w:t>GG</w:t>
      </w:r>
      <w:r w:rsidRPr="00783931">
        <w:rPr>
          <w:rFonts w:eastAsia="Times New Roman" w:cs="Times New Roman"/>
          <w:color w:val="FF0000"/>
          <w:szCs w:val="20"/>
          <w:lang w:eastAsia="en-GB"/>
        </w:rPr>
        <w:t>MVVADAHTQGFSLAQYLQEQKTIVETALDQSLVITEPVTIYEAMRYSLLAGGKRLRPILCLAACEMLGGTAAMAMNTACALEMIHTMSLIHDDLPAMDNDDLRRGKPTNHKVYGEDIAILAGDALLSYAFEYVARTPDVPAERLLQVIVRLGQAVGAEGLVGGQVVDLESEGKTDVAVETLNFIHTHKTGALLEVCVTAGAILAGAKPEEVQLLSRYAQNIGLAFQIVDDILDITATAEELGKTAGKDLEAQKVTYPSLWGIEKSQAEAQKLVAEAIASLEPYGEKANPLKALAEYIVNRKN</w:t>
      </w:r>
    </w:p>
    <w:p w14:paraId="16DB33C5" w14:textId="77777777" w:rsidR="002857BC" w:rsidRPr="00444B40" w:rsidRDefault="002857BC" w:rsidP="00444B40"/>
    <w:p w14:paraId="56FDD1DF" w14:textId="0E65910B" w:rsidR="00881B6E" w:rsidRDefault="00881B6E" w:rsidP="00881B6E">
      <w:r w:rsidRPr="006E5165">
        <w:rPr>
          <w:b/>
          <w:bCs/>
        </w:rPr>
        <w:t>Supplementa</w:t>
      </w:r>
      <w:r w:rsidR="005C42D3" w:rsidRPr="006E5165">
        <w:rPr>
          <w:b/>
          <w:bCs/>
        </w:rPr>
        <w:t>ry</w:t>
      </w:r>
      <w:r w:rsidRPr="006E5165">
        <w:rPr>
          <w:b/>
          <w:bCs/>
        </w:rPr>
        <w:t xml:space="preserve"> dataset </w:t>
      </w:r>
      <w:r w:rsidR="002857BC">
        <w:rPr>
          <w:b/>
          <w:bCs/>
        </w:rPr>
        <w:t>2</w:t>
      </w:r>
      <w:r>
        <w:t>. The prenyltransferase enzyme sequences used for sequence alignment shown in Figure 2.</w:t>
      </w:r>
    </w:p>
    <w:p w14:paraId="62693179" w14:textId="477EC799" w:rsidR="00881B6E" w:rsidRDefault="00881B6E" w:rsidP="00881B6E">
      <w:r>
        <w:t>&gt;</w:t>
      </w:r>
      <w:r w:rsidRPr="004B6FB1">
        <w:rPr>
          <w:i/>
          <w:iCs/>
        </w:rPr>
        <w:t xml:space="preserve"> </w:t>
      </w:r>
      <w:r w:rsidRPr="00BF2B87">
        <w:rPr>
          <w:i/>
          <w:iCs/>
        </w:rPr>
        <w:t>Synechococcus</w:t>
      </w:r>
      <w:r w:rsidRPr="00BF2B87">
        <w:t xml:space="preserve"> sp. PCC 7002</w:t>
      </w:r>
      <w:r>
        <w:t xml:space="preserve"> CrtE (B1XJV9)</w:t>
      </w:r>
    </w:p>
    <w:p w14:paraId="789BEA83" w14:textId="181BC0C5" w:rsidR="00881B6E" w:rsidRDefault="00881B6E" w:rsidP="00881B6E">
      <w:r>
        <w:t>MVVADAHTQGFSLAQYLQEQKTIVETALDQSLVITEPVTIYEAMRYSLLAGGKRLRPILCLAACEMLGGTAAMAMNTACALEMIHTMSLIHDDLPAMDNDDLRRGKPTNHKVYGEDIAILAGDALLSYAFEYVARTPDVPAERLLQVIVRLGQAVGAEGLVGGQVVDLESEGKTDVAVETLNFIHTHKTGALLEVCVTAGAILAGAKPEEVQLLSRYAQNIGLAFQIVDDILDITATAEELGKTAGKDLEAQKVTYPSLWGIEKSQAEAQKLVAEAIASLEPYGEKANPLKALAEYIVNRKN</w:t>
      </w:r>
    </w:p>
    <w:p w14:paraId="10809196" w14:textId="0BFAAB98" w:rsidR="00881B6E" w:rsidRPr="004B6FB1" w:rsidRDefault="00881B6E" w:rsidP="00881B6E">
      <w:r>
        <w:t>&gt;</w:t>
      </w:r>
      <w:r w:rsidRPr="004B6FB1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Picea</w:t>
      </w:r>
      <w:proofErr w:type="spellEnd"/>
      <w:r w:rsidRPr="00BF2B87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abies</w:t>
      </w:r>
      <w:proofErr w:type="spellEnd"/>
      <w:r>
        <w:rPr>
          <w:i/>
          <w:iCs/>
        </w:rPr>
        <w:t xml:space="preserve"> </w:t>
      </w:r>
      <w:r>
        <w:rPr>
          <w:iCs/>
        </w:rPr>
        <w:t xml:space="preserve">GPP2 </w:t>
      </w:r>
      <w:r w:rsidRPr="004B6FB1">
        <w:rPr>
          <w:iCs/>
        </w:rPr>
        <w:t>(</w:t>
      </w:r>
      <w:r w:rsidRPr="004B6FB1">
        <w:t>B1A9K6</w:t>
      </w:r>
      <w:r w:rsidRPr="004B6FB1">
        <w:rPr>
          <w:iCs/>
        </w:rPr>
        <w:t>)</w:t>
      </w:r>
    </w:p>
    <w:p w14:paraId="2F5DF3D8" w14:textId="40647B8F" w:rsidR="00881B6E" w:rsidRDefault="00881B6E" w:rsidP="00881B6E">
      <w:r>
        <w:t>MGYNGMVVSSNLGLYYLNIASRECNLKRISIPSPFHGVSTSLGSSTSKHLGLRGHLKKELLSHRLLLSSTRSSKALVQLADLSEQVKNVVEFDFDKYMHSKAIAVNEALDKVIPPRYPQKIYESMRYSLLAGGKRVRPILCIAACELMGGTEELAMPTACAIEMIHTMSLIHDDLPYIDNDDLRRGKPTNHKVFGEDTAIIAGDALLSLAFEHVAVSTSRTLGTDIILRLLSEIGRATGSEGVMGGQVVDIESEGDPSIDLETLEWVHIHKTAVLLECSVVCGAIMGGASEDDIERARRYARCVGLLFQVVDDILDVSQSSEELGKTAGKDLISDKATYPKLMGLEKAKEFADELLNRGKQELSCFDPTKAAPLFALADYIASRQN</w:t>
      </w:r>
    </w:p>
    <w:p w14:paraId="426082D4" w14:textId="30D331FC" w:rsidR="00881B6E" w:rsidRDefault="00881B6E" w:rsidP="00881B6E">
      <w:r>
        <w:t>&gt;</w:t>
      </w:r>
      <w:r w:rsidRPr="004B6FB1">
        <w:rPr>
          <w:i/>
          <w:iCs/>
        </w:rPr>
        <w:t xml:space="preserve"> </w:t>
      </w:r>
      <w:r>
        <w:rPr>
          <w:i/>
          <w:iCs/>
        </w:rPr>
        <w:t>Arabidopsis thaliana</w:t>
      </w:r>
      <w:r>
        <w:t xml:space="preserve"> FPPS1 (Q09152)</w:t>
      </w:r>
    </w:p>
    <w:p w14:paraId="0B87E54C" w14:textId="77777777" w:rsidR="00881B6E" w:rsidRDefault="00881B6E" w:rsidP="00881B6E">
      <w:r>
        <w:t>MSVSCCCRNLGKTIKKAIPSHHLHLRSLGGSLYRRRIQSSSMETDLKSTFLNVYSVLKSDLLHDPSFEFTNESRLWVDRMLDYNVRGGKLNRGLSVVDSFKLLKQGNDLTEQEVFLSCALGWCIEWLQAYFLVLDDIMDNSVTRRGQPCWFRVPQVGMVAINDGILLRNHIHRILKKHFRDKPYYVDLVDLFNEVELQTACGQMIDLITTFEGEKDLAKYSLSIHRRIVQYKTAYYSFYLPVACALLMAGENLENHIDVKNVLVDMGIYFQVQDDYLDCFADPETLGKIGTDIEDFKCSWLVVKALERCSEEQTKILYENYGKPDPSNVAKVKDLYKELDLEGVFMEYESKSYEKLTGAIEGHQSKAIQAVLKSFLAKIYKRQK</w:t>
      </w:r>
    </w:p>
    <w:p w14:paraId="777445C2" w14:textId="77777777" w:rsidR="00881B6E" w:rsidRDefault="00881B6E" w:rsidP="00881B6E">
      <w:r>
        <w:t>&gt;</w:t>
      </w:r>
      <w:r w:rsidRPr="004B6FB1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Geobacillus_stearothermophilus</w:t>
      </w:r>
      <w:proofErr w:type="spellEnd"/>
      <w:r w:rsidRPr="00BF2B87">
        <w:t xml:space="preserve"> </w:t>
      </w:r>
      <w:r>
        <w:t xml:space="preserve">FPPS </w:t>
      </w:r>
      <w:r w:rsidRPr="00BF2B87">
        <w:t>(Q08291)</w:t>
      </w:r>
    </w:p>
    <w:p w14:paraId="42A529AC" w14:textId="77777777" w:rsidR="00881B6E" w:rsidRDefault="00881B6E" w:rsidP="00881B6E">
      <w:r>
        <w:t>MAQLSVEQFLNEQKQAVETALSRYIERLEGPAKLKKAMAYSLEAGGKRIRPLLLLSTVRALGKDPAVGLPVACAIEMIHTYSLIHDDLPSMDNDDLRRGKPTNHKVFGEAMAILAGDGLLTYAFQLITEIDDERIPPSVRLRLIERLAKAAGPEGMVAGQAADMEGEGKTLTLSELEYIHRHKTG</w:t>
      </w:r>
      <w:r>
        <w:lastRenderedPageBreak/>
        <w:t>KMLQYSVHAGALIGGADARQTRELDEFAAHLGLAFQIRDDILDIEGAEEKIGKPVGSDQSNNKATYPALLSLAGAKEKLAFHIEAAQRHLRNADVDGAALAYICELVAARDH</w:t>
      </w:r>
    </w:p>
    <w:p w14:paraId="553C919C" w14:textId="77777777" w:rsidR="00881B6E" w:rsidRDefault="00881B6E" w:rsidP="00881B6E">
      <w:r>
        <w:t>&gt;</w:t>
      </w:r>
      <w:r w:rsidRPr="004B6FB1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Sulfolobus</w:t>
      </w:r>
      <w:proofErr w:type="spellEnd"/>
      <w:r w:rsidRPr="00BF2B87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acidocaldarius</w:t>
      </w:r>
      <w:proofErr w:type="spellEnd"/>
      <w:r>
        <w:t xml:space="preserve"> GGPPS </w:t>
      </w:r>
      <w:r w:rsidRPr="00BF2B87">
        <w:t>(P39464)</w:t>
      </w:r>
    </w:p>
    <w:p w14:paraId="0FAAFD9E" w14:textId="77777777" w:rsidR="00881B6E" w:rsidRDefault="00881B6E" w:rsidP="00881B6E">
      <w:r>
        <w:t>MSYFDNYFNEIVNSVNDIIKSYISGDVPKLYEASYHLFTSGGKRLRPLILTISSDLFGGQRERAYYAGAAIEVLHTFTLVHDDIMDQDNIRRGLPTVHVKYGLPLAILAGDLLHAKAFQLLTQALRGLPSETIIKAFDIFTRSIIIISEGQAVDMEFEDRIDIKEQEYLDMISRKTAALFSASSSIGALIAGANDNDVRLMSDFGTNLGIAFQIVDDILGLTADEKELGKPVFSDIREGKKTILVIKTLELCKEDEKKIVLKALGNKSASKEELMSSADIIKKYSLDYAYNLAEKYYKNAIDSLNQVSSKSDIPGKALKYLAEFTIRRRK</w:t>
      </w:r>
    </w:p>
    <w:p w14:paraId="2DD0581D" w14:textId="77777777" w:rsidR="00881B6E" w:rsidRDefault="00881B6E" w:rsidP="00881B6E">
      <w:r>
        <w:t>&gt;</w:t>
      </w:r>
      <w:r w:rsidRPr="00BF2B87">
        <w:rPr>
          <w:i/>
          <w:iCs/>
        </w:rPr>
        <w:t>Arabidopsis thaliana</w:t>
      </w:r>
      <w:r w:rsidRPr="00BF2B87">
        <w:t xml:space="preserve"> GGPPS1 (P34802)</w:t>
      </w:r>
    </w:p>
    <w:p w14:paraId="2CD10F7A" w14:textId="77777777" w:rsidR="00881B6E" w:rsidRDefault="00881B6E" w:rsidP="00881B6E">
      <w:r>
        <w:t>MASVTLGSWIVVHHHNHHHPSSILTKSRSRSCPITLTKPISFRSKRTVSSSSSIVSSSVVTKEDNLRQSEPSSFDFMSYIITKAELVNKALDSAVPLREPLKIHEAMRYSLLAGGKRVRPVLCIAACELVGGEESTAMPAACAVEMIHTMSLIHDDLPCMDNDDLRRGKPTNHKVFGEDVAVLAGDALLSFAFEHLASATSSDVVSPVRVVRAVGELAKAIGTEGLVAGQVVDISSEGLDLNDVGLEHLEFIHLHKTAALLEASAVLGAIVGGGSDDEIERLRKFARCIGLLFQVVDDILDVTKSSKELGKTAGKDLIADKLTYPKIMGLEKSREFAEKLNREARDQLLGFDSDKVAPLLALANYIAYRQN</w:t>
      </w:r>
    </w:p>
    <w:p w14:paraId="6B4B84F9" w14:textId="77777777" w:rsidR="00881B6E" w:rsidRDefault="00881B6E" w:rsidP="00881B6E">
      <w:r>
        <w:t>&gt;</w:t>
      </w:r>
      <w:r w:rsidRPr="00D205B8">
        <w:rPr>
          <w:i/>
          <w:iCs/>
        </w:rPr>
        <w:t xml:space="preserve"> </w:t>
      </w:r>
      <w:r w:rsidRPr="00BF2B87">
        <w:rPr>
          <w:i/>
          <w:iCs/>
        </w:rPr>
        <w:t>Homo sapiens</w:t>
      </w:r>
      <w:r w:rsidRPr="00BF2B87">
        <w:t xml:space="preserve"> GGPPS (O95749)</w:t>
      </w:r>
    </w:p>
    <w:p w14:paraId="4B393380" w14:textId="77777777" w:rsidR="00881B6E" w:rsidRDefault="00881B6E" w:rsidP="00881B6E">
      <w:r>
        <w:t>MEKTQETVQRILLEPYKYLLQLPGKQVRTKLSQAFNHWLKVPEDKLQIIIEVTEMLHNASLLIDDIEDNSKLRRGFPVAHSIYGIPSVINSANYVYFLGLEKVLTLDHPDAVKLFTRQLLELHQGQGLDIYWRDNYTCPTEEEYKAMVLQKTGGLFGLAVGLMQLFSDYKEDLKPLLNTLGLFFQIRDDYANLHSKEYSENKSFCEDLTEGKFSFPTIHAIWSRPESTQVQNILRQRTENIDIKKYCVHYLEDVGSFEYTRNTLKELEAKAYKQIDARGGNPELVALVKHLSKMFKEENE</w:t>
      </w:r>
    </w:p>
    <w:p w14:paraId="6C7996D4" w14:textId="77777777" w:rsidR="00881B6E" w:rsidRDefault="00881B6E" w:rsidP="00881B6E">
      <w:r>
        <w:t>&gt;</w:t>
      </w:r>
      <w:r w:rsidRPr="00D205B8">
        <w:rPr>
          <w:i/>
          <w:iCs/>
        </w:rPr>
        <w:t xml:space="preserve"> </w:t>
      </w:r>
      <w:proofErr w:type="spellStart"/>
      <w:r w:rsidRPr="00BF2B87">
        <w:rPr>
          <w:i/>
          <w:iCs/>
        </w:rPr>
        <w:t>Capsella</w:t>
      </w:r>
      <w:proofErr w:type="spellEnd"/>
      <w:r w:rsidRPr="00BF2B87">
        <w:rPr>
          <w:i/>
          <w:iCs/>
        </w:rPr>
        <w:t xml:space="preserve"> rubella</w:t>
      </w:r>
      <w:r w:rsidRPr="00BF2B87">
        <w:t xml:space="preserve"> </w:t>
      </w:r>
      <w:proofErr w:type="spellStart"/>
      <w:r w:rsidRPr="00BF2B87">
        <w:t>HexPPS</w:t>
      </w:r>
      <w:proofErr w:type="spellEnd"/>
      <w:r w:rsidRPr="00BF2B87">
        <w:t xml:space="preserve"> (R0G5U4)</w:t>
      </w:r>
    </w:p>
    <w:p w14:paraId="0F9C4159" w14:textId="77777777" w:rsidR="00881B6E" w:rsidRDefault="00881B6E" w:rsidP="00881B6E">
      <w:r>
        <w:t>MDTREALVYTLISFLLSFQLVFWRFRPRCTKVMSTLRLTRHVNIRPLNSPKSYKFEFMSYMVNKAKSVNKALEEAVPLREPVLKIHEAMRYTLLSDGKRVRPMLCLAACELVGGHESTAMSVACGMEMLHASSLILDDLPCMDDDCLRRGKPTNHMVFGEGISILASDALIALAVQKAATSTLLDVPPERVLRAVKEMVKAVGTEGLVAGQAADLAGEGMGFDSNTALEHLEFIHIHKTAALLEAAAVTGAIMGGGSDKEIEKLRSYARCIGLMFQVVDDVLDVTKSSEELGKTAGKDLIAGKLTYPRLMGVEKSKEYAERLNREAREHLQGFDSDKVAPLLSLADYVLNRKN</w:t>
      </w:r>
    </w:p>
    <w:p w14:paraId="7883B065" w14:textId="77777777" w:rsidR="00881B6E" w:rsidRDefault="00881B6E" w:rsidP="00881B6E">
      <w:r>
        <w:t>&gt;</w:t>
      </w:r>
      <w:r w:rsidRPr="00D205B8">
        <w:rPr>
          <w:i/>
          <w:iCs/>
        </w:rPr>
        <w:t xml:space="preserve"> </w:t>
      </w:r>
      <w:r w:rsidRPr="00BF2B87">
        <w:rPr>
          <w:i/>
          <w:iCs/>
        </w:rPr>
        <w:t xml:space="preserve">Oryza sativa </w:t>
      </w:r>
      <w:r w:rsidRPr="00BF2B87">
        <w:t>SPPS2 (Q75HZ9)</w:t>
      </w:r>
    </w:p>
    <w:p w14:paraId="6F131451" w14:textId="77777777" w:rsidR="00881B6E" w:rsidRPr="00C07AD9" w:rsidRDefault="00881B6E" w:rsidP="00881B6E">
      <w:r>
        <w:t>MLSVSCPRVYMSRKALDFGQLASCRCRWAGRSGMRVAPRRRMPCVCFVASPSQPGLAAVDVPAEAISSARTTTMIPERISVSSLLEVVSDDLLKLNNNLKSLVGAENPVLVSAAEQIFGAGGKRLRPALVFLVSRATAELAGLLELTTEHQRLAEIIEMIHTASLIHDDVIDDSGMRRGKETIHQLYGTRVAVLAGDFMFAQSSWFLANLENIEVIKLISQVIKDFASGEIKQASTLFDCDVTLDDYLLKSYYKTASLLASSTRSAAIFSGVSTTICEQMYEYGRNLGLSFQVVDDILDFTQSAEQLGKPAGSDLAKGNLTAPVIFALQDEPKLREIIDSEFSESDSLATAIDLVHRSGGIRRAQELAKEKGDLALQNLQCLPKSQFRSTLENVVKYNLQRID</w:t>
      </w:r>
    </w:p>
    <w:p w14:paraId="49FF4A8E" w14:textId="77777777" w:rsidR="00881B6E" w:rsidRDefault="00881B6E" w:rsidP="00881B6E">
      <w:pPr>
        <w:rPr>
          <w:rFonts w:cs="Times New Roman"/>
          <w:szCs w:val="24"/>
        </w:rPr>
      </w:pPr>
    </w:p>
    <w:p w14:paraId="61DC0F69" w14:textId="77777777" w:rsidR="00881B6E" w:rsidRDefault="00881B6E" w:rsidP="00881B6E">
      <w:pPr>
        <w:rPr>
          <w:rFonts w:cs="Times New Roman"/>
          <w:szCs w:val="24"/>
        </w:rPr>
      </w:pPr>
    </w:p>
    <w:p w14:paraId="52482994" w14:textId="77777777" w:rsidR="00881B6E" w:rsidRDefault="00881B6E" w:rsidP="00881B6E">
      <w:pPr>
        <w:rPr>
          <w:rFonts w:cs="Times New Roman"/>
          <w:szCs w:val="24"/>
        </w:rPr>
      </w:pPr>
    </w:p>
    <w:p w14:paraId="356FE4F7" w14:textId="77777777" w:rsidR="00881B6E" w:rsidRDefault="00881B6E" w:rsidP="00881B6E">
      <w:pPr>
        <w:rPr>
          <w:rFonts w:cs="Times New Roman"/>
          <w:szCs w:val="24"/>
        </w:rPr>
      </w:pPr>
    </w:p>
    <w:p w14:paraId="20AF952D" w14:textId="559B42D0" w:rsidR="00881B6E" w:rsidRPr="00C07AD9" w:rsidRDefault="00881B6E" w:rsidP="00881B6E">
      <w:pPr>
        <w:rPr>
          <w:rFonts w:cs="Times New Roman"/>
          <w:szCs w:val="24"/>
        </w:rPr>
      </w:pPr>
      <w:r w:rsidRPr="006E5165">
        <w:rPr>
          <w:rFonts w:cs="Times New Roman"/>
          <w:b/>
          <w:bCs/>
          <w:szCs w:val="24"/>
        </w:rPr>
        <w:t>Supplementa</w:t>
      </w:r>
      <w:r w:rsidR="005C42D3" w:rsidRPr="006E5165">
        <w:rPr>
          <w:rFonts w:cs="Times New Roman"/>
          <w:b/>
          <w:bCs/>
          <w:szCs w:val="24"/>
        </w:rPr>
        <w:t>ry</w:t>
      </w:r>
      <w:r w:rsidRPr="006E5165">
        <w:rPr>
          <w:rFonts w:cs="Times New Roman"/>
          <w:b/>
          <w:bCs/>
          <w:szCs w:val="24"/>
        </w:rPr>
        <w:t xml:space="preserve"> dataset </w:t>
      </w:r>
      <w:r w:rsidR="002857BC">
        <w:rPr>
          <w:rFonts w:cs="Times New Roman"/>
          <w:b/>
          <w:bCs/>
          <w:szCs w:val="24"/>
          <w:lang w:eastAsia="zh-CN"/>
        </w:rPr>
        <w:t>3</w:t>
      </w:r>
      <w:r w:rsidRPr="006E5165">
        <w:rPr>
          <w:rFonts w:cs="Times New Roman"/>
          <w:b/>
          <w:bCs/>
          <w:szCs w:val="24"/>
        </w:rPr>
        <w:t>.</w:t>
      </w:r>
      <w:r w:rsidRPr="00C07AD9">
        <w:rPr>
          <w:rFonts w:cs="Times New Roman"/>
          <w:szCs w:val="24"/>
        </w:rPr>
        <w:t xml:space="preserve"> The GGPPS protein sequences used for the phylogenetic analysis shown in Figure 5 and amino acid residues conservation analysis shown in Figure 6.</w:t>
      </w:r>
    </w:p>
    <w:p w14:paraId="0AFA90B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 xml:space="preserve">Malassezia </w:t>
      </w:r>
      <w:proofErr w:type="spellStart"/>
      <w:r w:rsidRPr="009F6414">
        <w:rPr>
          <w:rFonts w:cs="Times New Roman"/>
          <w:i/>
          <w:szCs w:val="24"/>
        </w:rPr>
        <w:t>pachydermatis</w:t>
      </w:r>
      <w:proofErr w:type="spellEnd"/>
      <w:r w:rsidRPr="00C07AD9">
        <w:rPr>
          <w:rFonts w:cs="Times New Roman"/>
          <w:szCs w:val="24"/>
        </w:rPr>
        <w:t xml:space="preserve"> (A0A0M9VP31)</w:t>
      </w:r>
    </w:p>
    <w:p w14:paraId="498EFDF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DEAQHAWYEDVRAYVDMRGPWPEAHEKAVSEPYRYLDAHPGKELRSQLIDAFNVWIHVPPTQLEYVKCVVRRLHTASLLMDDVEDNSDLRRGVPAAHTIYGVPQTVNTANYVYFQVLSDIVQQQPDAMPAMIDELVRLHRGQGMDLFWRDSLQCPTEQEYVDMVVNKTGGLFRIALRLMLASAPTPPTVDLAPLANVIGIYFQIRDDYVNLQSTQLAQHKGFCEDLTEGKFSFPILHAIRTAEPDRTLLHILRQRTTHIETKKYAIEYMERVTHSFSYTRTVLQALAQQAEDELTHLEHVLGANPALHSILDVLARPC</w:t>
      </w:r>
    </w:p>
    <w:p w14:paraId="0DB1069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 xml:space="preserve">Penicillium </w:t>
      </w:r>
      <w:proofErr w:type="spellStart"/>
      <w:r w:rsidRPr="009F6414">
        <w:rPr>
          <w:rFonts w:cs="Times New Roman"/>
          <w:i/>
          <w:szCs w:val="24"/>
        </w:rPr>
        <w:t>paxilli</w:t>
      </w:r>
      <w:proofErr w:type="spellEnd"/>
      <w:r w:rsidRPr="00C07AD9">
        <w:rPr>
          <w:rFonts w:cs="Times New Roman"/>
          <w:szCs w:val="24"/>
        </w:rPr>
        <w:t xml:space="preserve"> (Q9C446)</w:t>
      </w:r>
    </w:p>
    <w:p w14:paraId="5B572C0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YILAEALNFVRRGISHLNYWGASHSLSADNYWESNFQGFPRLLSDSSKAPSTIRTVQVLEDDVDDIAIQYNKIVRGPLDYLLAIPGKDIRSKLIDSFNIWLQLPEEKLSIVKDIINLLHTASLLIDDIQDASRLRRGKPVAHDVYGVAQTINSANYAYYLQQARLKEIGDPRAFEIFTRSLLDLHLGQGMDLYWRDMVVCPTEEEYTRMVMYKTGGLFNLALDLMRIQSRKNTDFSKLVELLGVIFQIRDDYMNLQSGLYAEKKGLMEDLTEGKFSYPIIHSIRASPESSELLDILKQRTEDEAVKIRAVKIMESTGSFQYTRETLSRLSAEARGYVKKLETSLGPNPGIHKILDLLEVEYPTNEKGRV</w:t>
      </w:r>
    </w:p>
    <w:p w14:paraId="3A4183A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9F6414">
        <w:rPr>
          <w:rFonts w:cs="Times New Roman"/>
          <w:i/>
          <w:szCs w:val="24"/>
        </w:rPr>
        <w:t>Epichloe</w:t>
      </w:r>
      <w:proofErr w:type="spellEnd"/>
      <w:r w:rsidRPr="009F6414">
        <w:rPr>
          <w:rFonts w:cs="Times New Roman"/>
          <w:i/>
          <w:szCs w:val="24"/>
        </w:rPr>
        <w:t xml:space="preserve"> </w:t>
      </w:r>
      <w:proofErr w:type="spellStart"/>
      <w:r w:rsidRPr="009F6414">
        <w:rPr>
          <w:rFonts w:cs="Times New Roman"/>
          <w:i/>
          <w:szCs w:val="24"/>
        </w:rPr>
        <w:t>festucae</w:t>
      </w:r>
      <w:proofErr w:type="spellEnd"/>
      <w:r w:rsidRPr="009F6414">
        <w:rPr>
          <w:rFonts w:cs="Times New Roman"/>
          <w:i/>
          <w:szCs w:val="24"/>
        </w:rPr>
        <w:t xml:space="preserve"> var. </w:t>
      </w:r>
      <w:proofErr w:type="spellStart"/>
      <w:r w:rsidRPr="009F6414">
        <w:rPr>
          <w:rFonts w:cs="Times New Roman"/>
          <w:i/>
          <w:szCs w:val="24"/>
        </w:rPr>
        <w:t>lolii</w:t>
      </w:r>
      <w:proofErr w:type="spellEnd"/>
      <w:r w:rsidRPr="00C07AD9">
        <w:rPr>
          <w:rFonts w:cs="Times New Roman"/>
          <w:szCs w:val="24"/>
        </w:rPr>
        <w:t xml:space="preserve"> (Q56RZ7)</w:t>
      </w:r>
    </w:p>
    <w:p w14:paraId="7E6384F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TMAANDFPFQCQEKKSYSQPSLVYCNGNIAETYLEEKVLTAPLDYLRALPSKDIRSGLTDAINEFLRVPEEKVLVIKRIIDLLHNASLLIDDIQDSSKLRRGVPVAHHIFGIAQTINSANLAYFIAQRELEKLTNPRAFAIYNEELINLHRGQGMELHWRESLHCPTEDEYLRMIQKKTGGLFRLAIRLLQGESASDDDYVSLIDTLGTLFQIRDDYQNLQSDIYSKNKGYCEDLTEGKFSYPVIHSIRSRPGDVRLINILKQRSEDVMVKQYAVQHIESTGSFAFCQNKIQSLVEQAREQLAALENSSSCGGPVRDILDKLAIKPRANIEVE</w:t>
      </w:r>
    </w:p>
    <w:p w14:paraId="4AF0CA8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9F6414">
        <w:rPr>
          <w:rFonts w:cs="Times New Roman"/>
          <w:i/>
          <w:szCs w:val="24"/>
        </w:rPr>
        <w:t>Epichloe</w:t>
      </w:r>
      <w:proofErr w:type="spellEnd"/>
      <w:r w:rsidRPr="009F6414">
        <w:rPr>
          <w:rFonts w:cs="Times New Roman"/>
          <w:i/>
          <w:szCs w:val="24"/>
        </w:rPr>
        <w:t xml:space="preserve"> </w:t>
      </w:r>
      <w:proofErr w:type="spellStart"/>
      <w:r w:rsidRPr="009F6414">
        <w:rPr>
          <w:rFonts w:cs="Times New Roman"/>
          <w:i/>
          <w:szCs w:val="24"/>
        </w:rPr>
        <w:t>festucae</w:t>
      </w:r>
      <w:proofErr w:type="spellEnd"/>
      <w:r w:rsidRPr="00C07AD9">
        <w:rPr>
          <w:rFonts w:cs="Times New Roman"/>
          <w:szCs w:val="24"/>
        </w:rPr>
        <w:t xml:space="preserve"> (Q56RZ3)</w:t>
      </w:r>
    </w:p>
    <w:p w14:paraId="12966BF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TMAANDFPFQCQEKKSYSQPSLVYCNGNIAETYLEEKVLTAPLDYLRALPSKDIRSGLTDAINEFLRVPEEKVLVIKRIIDLLHNASLLIDDIQDSSKLRRGVPVAHHIFGIAQTINSANLAYFIAQRELEKLTNPRAFAIYNEELINLHRGQGMELHWRESLHCPTEDEYLRMIQKKTGGLFRLAIRLLQGESASDDDYVSLIDTLGTLFQIRDDYQNLQSDIYSKNKGYCEDLTEGKFSYPVIHSIRSRPGDVRLINILKQRSEDVMVKQYAVQHIESTGSFAFCQNKIQSLVEQAREQLAALENSSSCGGPVRDILDKLAIKPRANIEVE</w:t>
      </w:r>
    </w:p>
    <w:p w14:paraId="2FB7E0A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>Aspergillus flavus</w:t>
      </w:r>
      <w:r w:rsidRPr="00C07AD9">
        <w:rPr>
          <w:rFonts w:cs="Times New Roman"/>
          <w:szCs w:val="24"/>
        </w:rPr>
        <w:t xml:space="preserve"> (Q672V6)</w:t>
      </w:r>
    </w:p>
    <w:p w14:paraId="3C325A4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ISGVPDRWKVVASSLSSNLDASYPTSSSLSTEPIDTRSSSPQGSASTPVDKEKIIRGPVDYLLKCPGKDIRRKLMQAFNEWLRIPEDRLNIIAEIVGLLHTASLLIDDIQDSSKLRRGIPVAHSIFGVAQTINSANYAYFAAQEKLRELNRPKAYEIFTEELLRLHRGQGMDLYWRDSLTCPTEEEYIEMISNKTGGLFRLAIKLMQLESEVTSDFLGLVDLLGVIFQIRDDYQNLQSDLYSKNKGFCEDLTEGKFSFLIIHSINSNPGNQQLLNILRQRSEEESVKKYAVEYIRSTGSFAYCQDRLASFLHEAKMMVNVLEDNVGFSKGIYDILAFLL</w:t>
      </w:r>
    </w:p>
    <w:p w14:paraId="72BE606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lastRenderedPageBreak/>
        <w:t>&gt;</w:t>
      </w:r>
      <w:proofErr w:type="spellStart"/>
      <w:r w:rsidRPr="009F6414">
        <w:rPr>
          <w:rFonts w:cs="Times New Roman"/>
          <w:i/>
          <w:szCs w:val="24"/>
        </w:rPr>
        <w:t>Pleospora</w:t>
      </w:r>
      <w:proofErr w:type="spellEnd"/>
      <w:r w:rsidRPr="009F6414">
        <w:rPr>
          <w:rFonts w:cs="Times New Roman"/>
          <w:i/>
          <w:szCs w:val="24"/>
        </w:rPr>
        <w:t xml:space="preserve"> </w:t>
      </w:r>
      <w:proofErr w:type="spellStart"/>
      <w:r w:rsidRPr="009F6414">
        <w:rPr>
          <w:rFonts w:cs="Times New Roman"/>
          <w:i/>
          <w:szCs w:val="24"/>
        </w:rPr>
        <w:t>betae</w:t>
      </w:r>
      <w:proofErr w:type="spellEnd"/>
      <w:r w:rsidRPr="00C07AD9">
        <w:rPr>
          <w:rFonts w:cs="Times New Roman"/>
          <w:szCs w:val="24"/>
        </w:rPr>
        <w:t xml:space="preserve"> (Q6F5E6)</w:t>
      </w:r>
    </w:p>
    <w:p w14:paraId="0C85775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YTVEPREHSKNTTLPTVAMPPSPPSSFSASFGPFRYDTKEVNFDHWTSTKEKVVTGPYDYIAAKPGKEVRTLLLACFDEWLQVPPESLEVIGQVVRMLHTASLLIDDIQDNSELRRGKPVAQNIFGTALTINSANYVYFLALEKLNSLKNPNITDIFTEELLRLHRGQAMDLYWRDTLTCPTEEEYFEMVANMTGGLFWLMYRMMNAESSMPIDLLPVVELLGVIFQVLDDYKNLCSREYGKLKGFGEDLTEGKFSFPVIHSIRSNPEDLQLLHVLQQKSSNEHVKLYAIEIMESTGSLEYTKHVVENIVSQIQEIIYSTDEGQGRGKGILDLLHKITRLS</w:t>
      </w:r>
    </w:p>
    <w:p w14:paraId="773FD3F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9F6414">
        <w:rPr>
          <w:rFonts w:cs="Times New Roman"/>
          <w:i/>
          <w:szCs w:val="24"/>
        </w:rPr>
        <w:t>Oryzias</w:t>
      </w:r>
      <w:proofErr w:type="spellEnd"/>
      <w:r w:rsidRPr="009F6414">
        <w:rPr>
          <w:rFonts w:cs="Times New Roman"/>
          <w:i/>
          <w:szCs w:val="24"/>
        </w:rPr>
        <w:t xml:space="preserve"> </w:t>
      </w:r>
      <w:proofErr w:type="spellStart"/>
      <w:r w:rsidRPr="009F6414">
        <w:rPr>
          <w:rFonts w:cs="Times New Roman"/>
          <w:i/>
          <w:szCs w:val="24"/>
        </w:rPr>
        <w:t>latipes</w:t>
      </w:r>
      <w:proofErr w:type="spellEnd"/>
      <w:r w:rsidRPr="00C07AD9">
        <w:rPr>
          <w:rFonts w:cs="Times New Roman"/>
          <w:szCs w:val="24"/>
        </w:rPr>
        <w:t xml:space="preserve"> (A0A3P9INX4)</w:t>
      </w:r>
    </w:p>
    <w:p w14:paraId="66B38DA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GASEAASDRILLEPYKYLLQLPGKQVRTKLAQAFNHWLNIPDDKLQVIIGVTEMLHNASLLIDDIEDNSKLRRGFPVAHSIYGIPSVINSANYVYFLGLEKVLTLDHPEAVRVFTRQLLELHRGQGLDIHWRDTYTCPTEEEYRSMVLQKTGGLFGLAVGLMQLFSEWKQDLKPLLDTMGLFFQIRDDYANLSSSEYSENKSFCEDLTEGKFSFPTIHAIWSRPESTQVQNILRQRTENMDIKRYCVDYLEKVGSFAYTRHTLRDLEVEAYRLIRDLGGNPQLEALVKQLSQIICLKKKKKFSKGEFYGIN</w:t>
      </w:r>
    </w:p>
    <w:p w14:paraId="114D771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>Rattus</w:t>
      </w:r>
      <w:r w:rsidRPr="00C07AD9">
        <w:rPr>
          <w:rFonts w:cs="Times New Roman"/>
          <w:szCs w:val="24"/>
        </w:rPr>
        <w:t xml:space="preserve"> </w:t>
      </w:r>
      <w:r w:rsidRPr="009F6414">
        <w:rPr>
          <w:rFonts w:cs="Times New Roman"/>
          <w:i/>
          <w:szCs w:val="24"/>
        </w:rPr>
        <w:t>norvegicus</w:t>
      </w:r>
      <w:r w:rsidRPr="00C07AD9">
        <w:rPr>
          <w:rFonts w:cs="Times New Roman"/>
          <w:szCs w:val="24"/>
        </w:rPr>
        <w:t xml:space="preserve"> (Q6F596)</w:t>
      </w:r>
    </w:p>
    <w:p w14:paraId="63DD7A4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TKEKAERILLEPYKYLLQLPGKQVRTKLSQAFNHWLKVPEDKLQIIIEVTEMLHNASLLIDDIEDSSKLRRGFPVAHSIYGVPSVINSANYVYFLGLEKVLTLDHPDAVKLFTRQLLELHQGQGLDIYWRDTYTCPTEEEYKAMVLQKTGGLFGLAVGLMQLFSDYKEDLKPLLDTLGLFFQIRDDYANLHSKEYSENKSFCEDLTEGKFSFPTIHAIWSRPESTQVQNILRQRTENIDIKKYCVQYLEDVGSFEYTRYTLRELEAKAYKQIEACGGNPSLVALVKHLSKMFTEENE</w:t>
      </w:r>
    </w:p>
    <w:p w14:paraId="42A8CAF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>Homo sapiens</w:t>
      </w:r>
      <w:r w:rsidRPr="00C07AD9">
        <w:rPr>
          <w:rFonts w:cs="Times New Roman"/>
          <w:szCs w:val="24"/>
        </w:rPr>
        <w:t xml:space="preserve"> (O95749)</w:t>
      </w:r>
    </w:p>
    <w:p w14:paraId="6080138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TQETVQRILLEPYKYLLQLPGKQVRTKLSQAFNHWLKVPEDKLQIIIEVTEMLHNASLLIDDIEDNSKLRRGFPVAHSIYGIPSVINSANYVYFLGLEKVLTLDHPDAVKLFTRQLLELHQGQGLDIYWRDNYTCPTEEEYKAMVLQKTGGLFGLAVGLMQLFSDYKEDLKPLLNTLGLFFQIRDDYANLHSKEYSENKSFCEDLTEGKFSFPTIHAIWSRPESTQVQNILRQRTENIDIKKYCVHYLEDVGSFEYTRNTLKELEAKAYKQIDARGGNPELVALVKHLSKMFKEENE</w:t>
      </w:r>
    </w:p>
    <w:p w14:paraId="2C7A87D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9F6414">
        <w:rPr>
          <w:rFonts w:cs="Times New Roman"/>
          <w:i/>
          <w:szCs w:val="24"/>
        </w:rPr>
        <w:t xml:space="preserve">Gorilla </w:t>
      </w:r>
      <w:proofErr w:type="spellStart"/>
      <w:r w:rsidRPr="009F6414">
        <w:rPr>
          <w:rFonts w:cs="Times New Roman"/>
          <w:i/>
          <w:szCs w:val="24"/>
        </w:rPr>
        <w:t>gorilla</w:t>
      </w:r>
      <w:proofErr w:type="spellEnd"/>
      <w:r w:rsidRPr="009F6414">
        <w:rPr>
          <w:rFonts w:cs="Times New Roman"/>
          <w:i/>
          <w:szCs w:val="24"/>
        </w:rPr>
        <w:t xml:space="preserve"> </w:t>
      </w:r>
      <w:proofErr w:type="spellStart"/>
      <w:r w:rsidRPr="009F6414">
        <w:rPr>
          <w:rFonts w:cs="Times New Roman"/>
          <w:i/>
          <w:szCs w:val="24"/>
        </w:rPr>
        <w:t>gorilla</w:t>
      </w:r>
      <w:proofErr w:type="spellEnd"/>
      <w:r w:rsidRPr="00C07AD9">
        <w:rPr>
          <w:rFonts w:cs="Times New Roman"/>
          <w:szCs w:val="24"/>
        </w:rPr>
        <w:t xml:space="preserve"> (G3R0L0)</w:t>
      </w:r>
    </w:p>
    <w:p w14:paraId="73BA6D3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TQETVQRILLEPYKYLLQLPGKQVRTKLSQAFNHWLKVPEDKLQMIIEVTEMLHNASLLIDDIEDNSKLRRGFPVAHSIYGIPSVINSANYVYFLGLEKVLTLDHPDAVKLFTRQLLELHQGQGLDIYWRDNYTCPTEEEYKAMVLQKTGGLFGLAVGLMQLFSDYKEDLKPLLNTLGLFFQIRDDYANLHSKEYSENKSFCEDLTEGKFSFPTIHAIWSRPESTQVQNILRQRTENIDIKKYCVHYLEDVGSFEYTRNTLKELEAKAYKQIDARGGNPELVALVKHLSKMFKEENE</w:t>
      </w:r>
    </w:p>
    <w:p w14:paraId="51FBD71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2B2F43">
        <w:rPr>
          <w:rFonts w:cs="Times New Roman"/>
          <w:i/>
          <w:szCs w:val="24"/>
        </w:rPr>
        <w:t xml:space="preserve">Bos </w:t>
      </w:r>
      <w:proofErr w:type="spellStart"/>
      <w:r w:rsidRPr="002B2F43">
        <w:rPr>
          <w:rFonts w:cs="Times New Roman"/>
          <w:i/>
          <w:szCs w:val="24"/>
        </w:rPr>
        <w:t>taurus</w:t>
      </w:r>
      <w:proofErr w:type="spellEnd"/>
      <w:r w:rsidRPr="00C07AD9">
        <w:rPr>
          <w:rFonts w:cs="Times New Roman"/>
          <w:szCs w:val="24"/>
        </w:rPr>
        <w:t xml:space="preserve"> (P56966)</w:t>
      </w:r>
    </w:p>
    <w:p w14:paraId="4576F1D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TQETVQRILLEPYKYLLQLPGKQVRTKLSQAFNHWLKVPEDKLQIIIEVTEMLHNASLLIDDIEDNSKLRRGFPVAHSIYGIPSVINSANYVYFLGLEKVLTLNHPDAVKLFTRQLLELHQGQGLDIYWRDNYTCPTEEEYKAMVLQKTGGLFGLAVGLMQLFSDYKEDLKPLLDTLGLFFQIRDDYANLHSKEYSENKSFCEDLTEGKFSFPTIHAIWSRPESTQVQNILRQRTENIDIKKYCVHYLENVGSFEYTRNTLKELESKAYKQIDARGGNPELVALIKHLSKMFKEENE</w:t>
      </w:r>
    </w:p>
    <w:p w14:paraId="7F29455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2B2F43">
        <w:rPr>
          <w:rFonts w:cs="Times New Roman"/>
          <w:i/>
          <w:szCs w:val="24"/>
        </w:rPr>
        <w:t xml:space="preserve">Sus </w:t>
      </w:r>
      <w:proofErr w:type="spellStart"/>
      <w:r w:rsidRPr="002B2F43">
        <w:rPr>
          <w:rFonts w:cs="Times New Roman"/>
          <w:i/>
          <w:szCs w:val="24"/>
        </w:rPr>
        <w:t>scrofa</w:t>
      </w:r>
      <w:proofErr w:type="spellEnd"/>
      <w:r w:rsidRPr="00C07AD9">
        <w:rPr>
          <w:rFonts w:cs="Times New Roman"/>
          <w:szCs w:val="24"/>
        </w:rPr>
        <w:t xml:space="preserve"> (A0A287ARC4)</w:t>
      </w:r>
    </w:p>
    <w:p w14:paraId="6D56BC5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MEKTQETVQRILLEPYKYLLQLPGKQVRTKLSQAFNHWLKVPEDKLQIIIEVTEMLHNASLLIDDIEDNSKLRRGFPVAHSIYGIPSVINSANYVYFLGLEKVLTLDHPDAVKLFTRQLLELHQGQGLDIYWRDNYTCPTEEEYKAMVLQKTGGLFGLAVGLMQLFSDYKEDLKPLLNTLGLFFQIR</w:t>
      </w:r>
      <w:r w:rsidRPr="00C07AD9">
        <w:rPr>
          <w:rFonts w:cs="Times New Roman"/>
          <w:szCs w:val="24"/>
        </w:rPr>
        <w:lastRenderedPageBreak/>
        <w:t>DDYANLHSKEYSENKSFCEDLTEGKFSFPTIHAIWSRPESTQVQNILRQRTENIDIKKYCVHYLENVGSFEYTRNTLKELESKAYKQIDARGGNPELVALIKHLSKMFKEENE</w:t>
      </w:r>
    </w:p>
    <w:p w14:paraId="3384B21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2B2F43">
        <w:rPr>
          <w:rFonts w:cs="Times New Roman"/>
          <w:i/>
          <w:szCs w:val="24"/>
        </w:rPr>
        <w:t>Emmonsia</w:t>
      </w:r>
      <w:proofErr w:type="spellEnd"/>
      <w:r w:rsidRPr="002B2F43">
        <w:rPr>
          <w:rFonts w:cs="Times New Roman"/>
          <w:i/>
          <w:szCs w:val="24"/>
        </w:rPr>
        <w:t xml:space="preserve"> </w:t>
      </w:r>
      <w:proofErr w:type="spellStart"/>
      <w:r w:rsidRPr="002B2F43">
        <w:rPr>
          <w:rFonts w:cs="Times New Roman"/>
          <w:i/>
          <w:szCs w:val="24"/>
        </w:rPr>
        <w:t>crescens</w:t>
      </w:r>
      <w:proofErr w:type="spellEnd"/>
      <w:r w:rsidRPr="00C07AD9">
        <w:rPr>
          <w:rFonts w:cs="Times New Roman"/>
          <w:szCs w:val="24"/>
        </w:rPr>
        <w:t xml:space="preserve"> (A0A2B7ZC05)</w:t>
      </w:r>
    </w:p>
    <w:p w14:paraId="04B2189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TESLTSPNPIPPRTSSTGVTNGTLDSTMSGNINGSSSRNPGYKPLPEAEWVAPLGKRRTSNPYKLSLGHTRNRSSVDGSKYKDGTWSPEKEKILLGPYDYMVQQPGKDIRRQFIAAFNRWLHVPEESIAIITKVVVMLHTASLLVDDVEDSSTLRRGVPVAHNIFGTAQTINSANYVYFLALEEVQKLRNPNVINIYVKELLNLHRGQGMDVFWRDTLTCPTEEDYLEMVGNKTGGLFRLAIKLMQAESNSGIDCVALVNLMGLIFQICDDYLNLSNSTYSKNKGPCEDLTEGKFSFPIIHSIRSQPDNLQLINILKQKTTDEEVKRYAVNYMESTGSFAYTRKTVMQLRDRALVLIDGLENLTEQRQGANQKEERSGDMVRSILNKMVDATVKNGNEEREGGG</w:t>
      </w:r>
    </w:p>
    <w:p w14:paraId="3F67389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2B2F43">
        <w:rPr>
          <w:rFonts w:cs="Times New Roman"/>
          <w:i/>
          <w:szCs w:val="24"/>
        </w:rPr>
        <w:t>Gibberella</w:t>
      </w:r>
      <w:proofErr w:type="spellEnd"/>
      <w:r w:rsidRPr="002B2F43">
        <w:rPr>
          <w:rFonts w:cs="Times New Roman"/>
          <w:i/>
          <w:szCs w:val="24"/>
        </w:rPr>
        <w:t xml:space="preserve"> </w:t>
      </w:r>
      <w:proofErr w:type="spellStart"/>
      <w:r w:rsidRPr="002B2F43">
        <w:rPr>
          <w:rFonts w:cs="Times New Roman"/>
          <w:i/>
          <w:szCs w:val="24"/>
        </w:rPr>
        <w:t>fujikuroi</w:t>
      </w:r>
      <w:proofErr w:type="spellEnd"/>
      <w:r w:rsidRPr="00C07AD9">
        <w:rPr>
          <w:rFonts w:cs="Times New Roman"/>
          <w:szCs w:val="24"/>
        </w:rPr>
        <w:t xml:space="preserve"> (Q92236)</w:t>
      </w:r>
    </w:p>
    <w:p w14:paraId="75F2045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IPTADPILSFNPEALPPSALHMLSLSPKAMEKMSGISNPLVSPNAIPPRTSSTGIPTSLNATPTKPVLRPVPEGDWLSQKQLSPRAQMSNAGYGVMQAPNPPPDPERYAHEDLEFTAKRSWTDEKENVVRGPYDYVISHPGKDFRAQLIGAFNVWLDVPTSSLEVITRVVGMLHESSLLIDDVQDSSELRRGFPVAHNIFGVAQTINSGNYIYFVALQELHKLNNPELITIFSDELVNLHRGQGMDLFWCDTLTCPTEEDYLEMVGNKTGGLFRLGIKLMAAEANGPSPTDCVPLVNLIGLIFQIRDDYMNLSSKEYSHNKGMCEDLTEGKFSFPVIHSIRTNPTNLQLINILKQKTSDTQIKRYAVAYMESTGSFEYTRKVLSVLIERARKMAEELDQGRGSTKGIQKILDKMAIQ</w:t>
      </w:r>
    </w:p>
    <w:p w14:paraId="609D6C7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2B2F43">
        <w:rPr>
          <w:rFonts w:cs="Times New Roman"/>
          <w:i/>
          <w:szCs w:val="24"/>
        </w:rPr>
        <w:t xml:space="preserve">Neurospora </w:t>
      </w:r>
      <w:proofErr w:type="spellStart"/>
      <w:r w:rsidRPr="002B2F43">
        <w:rPr>
          <w:rFonts w:cs="Times New Roman"/>
          <w:i/>
          <w:szCs w:val="24"/>
        </w:rPr>
        <w:t>crassa</w:t>
      </w:r>
      <w:proofErr w:type="spellEnd"/>
      <w:r w:rsidRPr="00C07AD9">
        <w:rPr>
          <w:rFonts w:cs="Times New Roman"/>
          <w:szCs w:val="24"/>
        </w:rPr>
        <w:t xml:space="preserve"> (P24322)</w:t>
      </w:r>
    </w:p>
    <w:p w14:paraId="12583DC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HVTMAVTSSSPGPAPLSLLSNNDDFIAPFNINTKFPSAIVPPRTSSNQPISVAIPSNRISSAGLAATQQAQTRKRKASVAQISLPSMLPTSFSPYTMAPQPPQPPPNPDRFATEDFFSPSRRTWSEEKEKVLTGPYDYLNGHPGKDIRSQMVKAFDAWLDVPSESLEVITKVISMLHTASLLVDDVEDNSVLRRGFPVAHSIFGIPQTINTSNYVYFYALQELQKLKNPKAVSIFSEELLNLHRGQGMDLFWRDTLTCPTEDDYLEMVSNKTGGLFRLGIKLMQAESRSPVDCVPLVNIIGLIFQIADDYHNLWNREYTANKGMCEDLTEGKFSFPVIHSIRSNPSNMQLLNILKQKTGDEEVKRYAVAYMESTGSFEYTRKVIKVLVDRARQMTEDIDDGRGKSGGIHKILDRIMLHQEENVAQKNGKKE</w:t>
      </w:r>
    </w:p>
    <w:p w14:paraId="5E459AA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2B2F43">
        <w:rPr>
          <w:rFonts w:cs="Times New Roman"/>
          <w:i/>
          <w:szCs w:val="24"/>
        </w:rPr>
        <w:t>Kwoniella</w:t>
      </w:r>
      <w:proofErr w:type="spellEnd"/>
      <w:r w:rsidRPr="002B2F43">
        <w:rPr>
          <w:rFonts w:cs="Times New Roman"/>
          <w:i/>
          <w:szCs w:val="24"/>
        </w:rPr>
        <w:t xml:space="preserve"> </w:t>
      </w:r>
      <w:proofErr w:type="spellStart"/>
      <w:r w:rsidRPr="002B2F43">
        <w:rPr>
          <w:rFonts w:cs="Times New Roman"/>
          <w:i/>
          <w:szCs w:val="24"/>
        </w:rPr>
        <w:t>mangroviensis</w:t>
      </w:r>
      <w:proofErr w:type="spellEnd"/>
      <w:r w:rsidRPr="00C07AD9">
        <w:rPr>
          <w:rFonts w:cs="Times New Roman"/>
          <w:szCs w:val="24"/>
        </w:rPr>
        <w:t xml:space="preserve"> (A0A1B9IHN8)</w:t>
      </w:r>
    </w:p>
    <w:p w14:paraId="2F4B09C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DYSNLRKTLHKPVWSDTQERTLLEPYTYISANPGKEFRGKLIDAFNIWLKVPEEDLKVVTRIVRMLHNASLLMDDVEDNSELRRGLPVAHTIYGIPQTINTANYVYFLAMQELLSLRDTTSKGKKKDVDVVGLVTDELLHLHRGQGLDLFWRDTLTCPTEKEYVDMVLGKAGGLLRLAVKLMMAKSESGVDYVPLVNLISVWFQIRDDYMNLQSTEYEANKGYCEDLTEGKFSFPVVHGVRADDSNRQILNVLQKKTTSVSLKKHVVDHLRDETKSFEYTKKIIIDLQNQIQDEIKDLGGNKYLEMAIRSLALKEDE</w:t>
      </w:r>
    </w:p>
    <w:p w14:paraId="6CC3F77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2B2F43">
        <w:rPr>
          <w:rFonts w:cs="Times New Roman"/>
          <w:i/>
          <w:szCs w:val="24"/>
        </w:rPr>
        <w:t>Tsuchiyaea</w:t>
      </w:r>
      <w:proofErr w:type="spellEnd"/>
      <w:r w:rsidRPr="002B2F43">
        <w:rPr>
          <w:rFonts w:cs="Times New Roman"/>
          <w:i/>
          <w:szCs w:val="24"/>
        </w:rPr>
        <w:t xml:space="preserve"> </w:t>
      </w:r>
      <w:proofErr w:type="spellStart"/>
      <w:r w:rsidRPr="002B2F43">
        <w:rPr>
          <w:rFonts w:cs="Times New Roman"/>
          <w:i/>
          <w:szCs w:val="24"/>
        </w:rPr>
        <w:t>wingfieldii</w:t>
      </w:r>
      <w:proofErr w:type="spellEnd"/>
      <w:r w:rsidRPr="00C07AD9">
        <w:rPr>
          <w:rFonts w:cs="Times New Roman"/>
          <w:szCs w:val="24"/>
        </w:rPr>
        <w:t xml:space="preserve"> (A0A1E3HD68)</w:t>
      </w:r>
    </w:p>
    <w:p w14:paraId="34F9124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FQGDVDVPDYANLRQHVHNPGWSDAQERIILEPYTYISTNPGKEIRSKLIAAFNLWLDVEPGDLEVITKVVRMLHNASLLMDDVEDSSELRRGLPVAHTIYGIPQTINTANYVYFQAFQHLLELGKDRLVGRGESGSGGRGRGGEKDLVEVVNEELLQLHRGQGMDLFWRDSLTCPTEKEYVDMVLGKAGGLLRLAVKLMMAKSDSKANYVPLVNLISIWFQIRDDYMNLSSTEYESNKGYCEDLTEGKFSFPIVHGIRADPSNRQILNVLQKKTTLPSLKHHVVTYLQHTTHSFTYTRSVLKSLEGQILEEIRELGGNGMLEGVVAALSLGEEVEEGGVEEPV</w:t>
      </w:r>
    </w:p>
    <w:p w14:paraId="523E1DD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2B2F43">
        <w:rPr>
          <w:rFonts w:cs="Times New Roman"/>
          <w:i/>
          <w:szCs w:val="24"/>
        </w:rPr>
        <w:t xml:space="preserve">Mucor </w:t>
      </w:r>
      <w:proofErr w:type="spellStart"/>
      <w:r w:rsidRPr="002B2F43">
        <w:rPr>
          <w:rFonts w:cs="Times New Roman"/>
          <w:i/>
          <w:szCs w:val="24"/>
        </w:rPr>
        <w:t>circinelloides</w:t>
      </w:r>
      <w:proofErr w:type="spellEnd"/>
      <w:r w:rsidRPr="002B2F43">
        <w:rPr>
          <w:rFonts w:cs="Times New Roman"/>
          <w:i/>
          <w:szCs w:val="24"/>
        </w:rPr>
        <w:t xml:space="preserve"> f. </w:t>
      </w:r>
      <w:proofErr w:type="spellStart"/>
      <w:r w:rsidRPr="002B2F43">
        <w:rPr>
          <w:rFonts w:cs="Times New Roman"/>
          <w:i/>
          <w:szCs w:val="24"/>
        </w:rPr>
        <w:t>lusitanicus</w:t>
      </w:r>
      <w:proofErr w:type="spellEnd"/>
      <w:r w:rsidRPr="00C07AD9">
        <w:rPr>
          <w:rFonts w:cs="Times New Roman"/>
          <w:szCs w:val="24"/>
        </w:rPr>
        <w:t xml:space="preserve"> (Q9P885)</w:t>
      </w:r>
    </w:p>
    <w:p w14:paraId="340C370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lastRenderedPageBreak/>
        <w:t>MLNSHNRTEERSTEDIILEPYTYLISQPGKDIRAKLISAFDLWLHVPKDVLCVINKIIGMLHNASLMIDDVQDDSDLRRGVPVAHHIYGVPQTINTANYVIFLALQEVMKLNIPSMMQVCTEELINLHRGQGIELYWRDSLTCPTEEEYIDMVNNKTSGLLRLAVRLMQAASESDIDYTPLVNIIGIHFQVRDDYMNLQSTSYTNNKGFCEDLTEGKFSFPIIHAIRKDPSNRQLLNIISQKPTSIEVKKYALEVIRKAGSFEYVREFLRQKEAESLKEIKRLGGNPLLEKYIETIRVEATND</w:t>
      </w:r>
    </w:p>
    <w:p w14:paraId="53A79A3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2B2F43">
        <w:rPr>
          <w:rFonts w:cs="Times New Roman"/>
          <w:i/>
          <w:szCs w:val="24"/>
        </w:rPr>
        <w:t>Rhizophagus</w:t>
      </w:r>
      <w:proofErr w:type="spellEnd"/>
      <w:r w:rsidRPr="002B2F43">
        <w:rPr>
          <w:rFonts w:cs="Times New Roman"/>
          <w:i/>
          <w:szCs w:val="24"/>
        </w:rPr>
        <w:t xml:space="preserve"> </w:t>
      </w:r>
      <w:proofErr w:type="spellStart"/>
      <w:r w:rsidRPr="002B2F43">
        <w:rPr>
          <w:rFonts w:cs="Times New Roman"/>
          <w:i/>
          <w:szCs w:val="24"/>
        </w:rPr>
        <w:t>irregularis</w:t>
      </w:r>
      <w:proofErr w:type="spellEnd"/>
      <w:r w:rsidRPr="00C07AD9">
        <w:rPr>
          <w:rFonts w:cs="Times New Roman"/>
          <w:szCs w:val="24"/>
        </w:rPr>
        <w:t xml:space="preserve"> (A0A2H5T5H2)</w:t>
      </w:r>
    </w:p>
    <w:p w14:paraId="5FD3792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IIYYLTIYYLNTEMDKLEQQPWSPEKEKVLLEPYNYLLTYPGKEIRSKLIDAFDHWLKVPKEKLTIVTKVVEMLHTASLLIDDVEDDSKLRRGVPVAHSIYGVPSTINCANYVYFLGLNELTKLNDINMFNIYTEELLNLHRGQGMELYWRDTLTCPSEDEFIEMVSNKTGGLLRLGVKLMQAASESRVDYVPLVNLIGIHFQIRDDYMNLQSDKYADNKGFCEDLTEGKFSFPIIHSIHSDPDNRQLINILKQHTTSIELKQFAIKLMKESGSFDYTKHYLSQTEKKARDEVKRLGGNPMLEQLMDFLSVED</w:t>
      </w:r>
    </w:p>
    <w:p w14:paraId="4EDAE8B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2B2F43">
        <w:rPr>
          <w:rFonts w:cs="Times New Roman"/>
          <w:i/>
          <w:szCs w:val="24"/>
        </w:rPr>
        <w:t>Saccharomyces cerevisiae</w:t>
      </w:r>
      <w:r w:rsidRPr="00C07AD9">
        <w:rPr>
          <w:rFonts w:cs="Times New Roman"/>
          <w:szCs w:val="24"/>
        </w:rPr>
        <w:t xml:space="preserve"> (Q12051)</w:t>
      </w:r>
    </w:p>
    <w:p w14:paraId="3F1D91E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AKIDELINNDPVWSSQNESLISKPYNHILLKPGKNFRLNLIVQINRVMNLPKDQLAIVSQIVELLHNSSLLIDDIEDNAPLRRGQTTSHLIFGVPSTINTANYMYFRAMQLVSQLTTKEPLYHNLITIFNEELINLHRGQGLDIYWRDFLPEIIPTQEMYLNMVMNKTGGLFRLTLRLMEALSPSSHHGHSLVPFINLLGIIYQIRDDYLNLKDFQMSSEKGFAEDITEGKLSFPIVHALNFTKTKGQTEQHNEILRILLLRTSDKDIKLKLIQILEFDTNSLAYTKNFINQLVNMIKNDNENKYLPDLASHSDTATNLHDELLYIIDHLSEL</w:t>
      </w:r>
    </w:p>
    <w:p w14:paraId="6C72852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141075">
        <w:rPr>
          <w:rFonts w:cs="Times New Roman"/>
          <w:i/>
          <w:szCs w:val="24"/>
        </w:rPr>
        <w:t>Ashbya</w:t>
      </w:r>
      <w:proofErr w:type="spellEnd"/>
      <w:r w:rsidRPr="00141075">
        <w:rPr>
          <w:rFonts w:cs="Times New Roman"/>
          <w:i/>
          <w:szCs w:val="24"/>
        </w:rPr>
        <w:t xml:space="preserve"> gossypii </w:t>
      </w:r>
      <w:r w:rsidRPr="00C07AD9">
        <w:rPr>
          <w:rFonts w:cs="Times New Roman"/>
          <w:szCs w:val="24"/>
        </w:rPr>
        <w:t>(Q758K0)</w:t>
      </w:r>
    </w:p>
    <w:p w14:paraId="006B4B9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DSVEGLALGPVIWTASQEELLRQPYNHLVTQPGKNFRNTLIRVFNGFYGLSERQVAAVTELVEMLHVASLLIDDIEDNSAWRRGVAAAHVVYGSPMTINTANYMYFVSMSLLGQLAAQRPAGPLQDLLKVFNEEMMNLHRGQGLDIYWRDTFTVPSEHDYLRMVMHKTGGLFRLTVRIMEALREGPDGPGSTLVPLSNLLGVLYQVRDDYLNLTDSRMSENKGFADDITEGKFSYPIIHGLQYARVHDPAGYDFLVSVLRQRTTDITTKRRVVRYLADVSGSLAYTKQRIIELATLIKTKYIPASGTELCNVIDSLTSF</w:t>
      </w:r>
    </w:p>
    <w:p w14:paraId="2F40981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 xml:space="preserve">Oryza sativa subsp. japonica </w:t>
      </w:r>
      <w:r w:rsidRPr="00C07AD9">
        <w:rPr>
          <w:rFonts w:cs="Times New Roman"/>
          <w:szCs w:val="24"/>
        </w:rPr>
        <w:t>(Q7XI92)</w:t>
      </w:r>
    </w:p>
    <w:p w14:paraId="5C17337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AFPPLAASRVRISPLIPAAAMAGTAGAAAASYAQHRRRFCAIVATAAASPVPAAAAAAATGFDFNAYMGEKAAAVNRALDASIPADEPPAALHEAMRYALLAGGKRVRPALCLAACAVVGGREAWAMPAAAAVEMVHTMSLVHDDLPCMDDDDLRRGKPTCHVVYGEPIAVLTGDALLSLSFHHMARFDSYPPDIDADKHPARVVRAIGELARCIGSEGLVAGQVVDLEMTGSTETVPLERLEYIHLHKTAALLEASVVIGAILGGGSDEQIESLRMYARSIGLLFQVVDDILDVTKSSEELGKTAGKDLASDKTTYPKLLGLEKSREFAEKLLSDAREQLSGFDQETAAPLLHLANYIAYRQN</w:t>
      </w:r>
    </w:p>
    <w:p w14:paraId="011F7AA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 xml:space="preserve">Arabidopsis thaliana </w:t>
      </w:r>
      <w:r w:rsidRPr="00C07AD9">
        <w:rPr>
          <w:rFonts w:cs="Times New Roman"/>
          <w:szCs w:val="24"/>
        </w:rPr>
        <w:t>(O04046)</w:t>
      </w:r>
    </w:p>
    <w:p w14:paraId="2FB0021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PQILFLYLSLFILSLNFFFTNLKPRLVRLFQPSLESRVKTALLSRKEVAAFLDSPIVEDEEGEEREEEEEGGIVSNANFTFEFDPYMMSKAESVNKALEEAIPVGEPLKIHEAMRYAILAAGKRVRPILCLASCELVGGQENAAMPAACAVEMIHTMSLIKDDLPCMDNDDLRRGKPTTHKVYGEGVAILSGGALLSLAFEHMTTAEISSERMVWAVRELARSIGTRGLVAGQAMDISSEGLDLNEVGLEHLEFIHVHKTAVLLETAAVLGAIIGGGSDEEIESVRKFARCIGLLFQVVDDILDETKSSEELGKTAGKDQLAGKLTYPKLIGLEKSKEFVKRLTKDARQHLQGFSSEKVAPLVALTTFIANRNK</w:t>
      </w:r>
    </w:p>
    <w:p w14:paraId="0E4C645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 xml:space="preserve">Arabidopsis thaliana </w:t>
      </w:r>
      <w:r w:rsidRPr="00C07AD9">
        <w:rPr>
          <w:rFonts w:cs="Times New Roman"/>
          <w:szCs w:val="24"/>
        </w:rPr>
        <w:t>(Q9SLG2)</w:t>
      </w:r>
    </w:p>
    <w:p w14:paraId="23B2A0A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MEAQNIFLYLLIVFLSLHFVFTTLKGRLSPANTRRLIRLLHIPIKSPVAAAIFARKDTREFLDSSIKLVNEEDDFGFSFDFKPYMISKAETINRALDEAIPLIEPLNIHKAMRYAILAGGKRVRPILCLA</w:t>
      </w:r>
      <w:r w:rsidRPr="00C07AD9">
        <w:rPr>
          <w:rFonts w:cs="Times New Roman"/>
          <w:szCs w:val="24"/>
        </w:rPr>
        <w:lastRenderedPageBreak/>
        <w:t>ACELVGGEERLAIQAACAVEMIHTMSLIKDDLPCMDNDDLRRGKPTTHKVFGESVAILSGGALLALAFEHLTEADVSSKKMVRAVKELAKSIGTKGLVAGQAKDLSSEGLEQNDVGLEDLEYIHVHKTGSLLEASAVIGAVIGGGTEKEIEKVRNFARCIGLLFQVVDDILDETKSSEELGKTAGKDKVAGKLTYPKVIGVEKSKEFVEKLKRDAREHLQGFDSDKVKPLIALTNFIANRNH</w:t>
      </w:r>
    </w:p>
    <w:p w14:paraId="16CB1C7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141075">
        <w:rPr>
          <w:rFonts w:cs="Times New Roman"/>
          <w:i/>
          <w:szCs w:val="24"/>
        </w:rPr>
        <w:t>Gloeobacter</w:t>
      </w:r>
      <w:proofErr w:type="spellEnd"/>
      <w:r w:rsidRPr="00141075">
        <w:rPr>
          <w:rFonts w:cs="Times New Roman"/>
          <w:i/>
          <w:szCs w:val="24"/>
        </w:rPr>
        <w:t xml:space="preserve"> violaceus</w:t>
      </w:r>
      <w:r w:rsidRPr="00C07AD9">
        <w:rPr>
          <w:rFonts w:cs="Times New Roman"/>
          <w:szCs w:val="24"/>
        </w:rPr>
        <w:t xml:space="preserve"> PCC 7421 (Q7NNJ5)</w:t>
      </w:r>
    </w:p>
    <w:p w14:paraId="090F32D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QFDLDAYLRQCRSQVEAALDRYLPQQYPDKLYEAMRYSLLAGGKRLRPILCLTSCRMSGGSADLAMPTACALEMVHTMSLIHDDLPAMDDDDYRRGKLTNHKVYGEDMAILAGDALLAYAFQLIAEKTVGAQPERVVEVLGRLGKAASGAGLVGGQVVDLESEGRTITLETLEYIHTHKTGALLEVSVISGAILAGADGGVVERLTRYSRCIGLAFQIRDDLLDITATQAELGKTAGKDLRDRKATYPSLLGYDGARDRAEQLREQAVAELADFGASARPLTALAEFIVQRRH</w:t>
      </w:r>
    </w:p>
    <w:p w14:paraId="271D659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141075">
        <w:rPr>
          <w:rFonts w:cs="Times New Roman"/>
          <w:i/>
          <w:szCs w:val="24"/>
        </w:rPr>
        <w:t>Phormidesmis</w:t>
      </w:r>
      <w:proofErr w:type="spellEnd"/>
      <w:r w:rsidRPr="00141075">
        <w:rPr>
          <w:rFonts w:cs="Times New Roman"/>
          <w:i/>
          <w:szCs w:val="24"/>
        </w:rPr>
        <w:t xml:space="preserve"> </w:t>
      </w:r>
      <w:proofErr w:type="spellStart"/>
      <w:r w:rsidRPr="00141075">
        <w:rPr>
          <w:rFonts w:cs="Times New Roman"/>
          <w:i/>
          <w:szCs w:val="24"/>
        </w:rPr>
        <w:t>priestleyi</w:t>
      </w:r>
      <w:proofErr w:type="spellEnd"/>
      <w:r w:rsidRPr="00141075">
        <w:rPr>
          <w:rFonts w:cs="Times New Roman"/>
          <w:i/>
          <w:szCs w:val="24"/>
        </w:rPr>
        <w:t xml:space="preserve"> Ana </w:t>
      </w:r>
      <w:r w:rsidRPr="00C07AD9">
        <w:rPr>
          <w:rFonts w:cs="Times New Roman"/>
          <w:szCs w:val="24"/>
        </w:rPr>
        <w:t>(A0A0P7YW11)</w:t>
      </w:r>
    </w:p>
    <w:p w14:paraId="2DD0068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TTNLNPPSTTASTTFNLKSYLAKRATQVEAALDSSLPVVYPEQIYESMRYSLMAGGKRLRPILCLATCEMLGADSAIAMPTACALEMVHTMSLIHDDLPAMDNDDYRRGKLTNHKVYGEDVAVLAGDALLTYAFEYIATQTQGAQPQQVLKVIADLGKAVGANGLVGGQIVDLASEGKAIDEETLTYIHMHKTAALLEVSVTSAAILVGADVDVIERLRRYAQRIGLAFQIVDDVLDITATSEELGKSAGKDVAAQKATYPSLLGLEASKQKADQLIEAAIAELAGFGEAAQPLVAIAQYITARTH</w:t>
      </w:r>
    </w:p>
    <w:p w14:paraId="209713A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>Synechococcus</w:t>
      </w:r>
      <w:r w:rsidRPr="00C07AD9">
        <w:rPr>
          <w:rFonts w:cs="Times New Roman"/>
          <w:szCs w:val="24"/>
        </w:rPr>
        <w:t xml:space="preserve"> sp. PCC 7002 (B1XJV9)</w:t>
      </w:r>
    </w:p>
    <w:p w14:paraId="5ED94B5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VADAHTQGFSLAQYLQEQKTIVETALDQSLVITEPVTIYEAMRYSLLAGGKRLRPILCLAACEMLGGTAAMAMNTACALEMIHTMSLIHDDLPAMDNDDLRRGKPTNHKVYGEDIAILAGDALLSYAFEYVARTPDVPAERLLQVIVRLGQAVGAEGLVGGQVVDLESEGKTDVAVETLNFIHTHKTGALLEVCVTAGAILAGAKPEEVQLLSRYAQNIGLAFQIVDDILDITATAEELGKTAGKDLEAQKVTYPSLWGIEKSQAEAQKLVAEAIASLEPYGEKANPLKALAEYIVNRKN</w:t>
      </w:r>
    </w:p>
    <w:p w14:paraId="512B1E4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141075">
        <w:rPr>
          <w:rFonts w:cs="Times New Roman"/>
          <w:i/>
          <w:szCs w:val="24"/>
        </w:rPr>
        <w:t>Leptolyngbya</w:t>
      </w:r>
      <w:proofErr w:type="spellEnd"/>
      <w:r w:rsidRPr="00C07AD9">
        <w:rPr>
          <w:rFonts w:cs="Times New Roman"/>
          <w:szCs w:val="24"/>
        </w:rPr>
        <w:t xml:space="preserve"> sp. PCC 7376 (K9Q363)</w:t>
      </w:r>
    </w:p>
    <w:p w14:paraId="7E34923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VDAKAQGFSLERYLKEKKAIVETALDQSIVTAEPVTVYEAMRYSLLAGGKRLRPILCLAACNMLGGTTEMAMNTACALEMIHTMSLIHDDLPSMDNDDLRRGKPTNHKVYGEDIAILAGDGLLSYAFEYVARTQGVPADRLLQVVIRLGQAVGAEGLVGGQVVDLQSEGKTDVSIETLNFIHTHKTGALLEVCVTSGAILAGAENAKIQKLQKYAQNIGLTFQIIDDILDITATQEELGKTAGKDLDAQKVTYPSLWGLEKSRSEAQRLTDEAIASLEDYGASAAPLKALAEYIINRKN</w:t>
      </w:r>
    </w:p>
    <w:p w14:paraId="41D9D8F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 xml:space="preserve">Synechococcus elongatus </w:t>
      </w:r>
      <w:r w:rsidRPr="00C07AD9">
        <w:rPr>
          <w:rFonts w:cs="Times New Roman"/>
          <w:szCs w:val="24"/>
        </w:rPr>
        <w:t>(Q9S5F1)</w:t>
      </w:r>
    </w:p>
    <w:p w14:paraId="5D6644B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ISADPPQVHPAGTFDVKAYLKERQALVEAALEASIPVAYPEKIYDAMRYSLMAGGKRLRPILCLATCELMGGTVEMAMPTACALEMIHTMSLIHDDLPAMDNDDYRRGKPTNHKVYGEDIAILAGDGLLAYAFEYVVEQTKNVPAEYLLKIVARLGHAVAATGLVGGQVVDLECEGQPDIGLETLHFIHSHKTGALLEASVVSGALLTGAHESDVARLSRYAANIGLAFQIVDDILDITSTRDVLGKTVGKDVAAQKMTYPRLWGLEKSRQEAERLVAEAKAELAVYGAAAVPLQAIADYITSRSH</w:t>
      </w:r>
    </w:p>
    <w:p w14:paraId="3767F6E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141075">
        <w:rPr>
          <w:rFonts w:cs="Times New Roman"/>
          <w:i/>
          <w:szCs w:val="24"/>
        </w:rPr>
        <w:t>Synechocystis</w:t>
      </w:r>
      <w:r w:rsidRPr="00C07AD9">
        <w:rPr>
          <w:rFonts w:cs="Times New Roman"/>
          <w:szCs w:val="24"/>
        </w:rPr>
        <w:t xml:space="preserve"> sp. PCC 6803 (P72683)</w:t>
      </w:r>
    </w:p>
    <w:p w14:paraId="2A77D98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QQTRTDFDLAQYLQVKKGVVEAALDSSLAIARPEKIYEAMRYSLLAGGKRLRPILCITACELCGGDEALALPTACALEMIHTMSLIHDDLPSMDNDDFRRGKPTNHKVYGEDIAILAGDGLLAYAFEYVVTHTPQADPQALLQVIARLGRTVGAAGLVGGQVLDLESEGRTDITPETLTFIHTHKTGALLEASVLTGAILAGATGEQQQRLARYAQNIGLAFQVVDDILDITATQEELGKTAGKDVKAQKATYPSLLGLEASRAQAQSLIDQAIVALEPFGPSAEPLQAIAEYIVARKY</w:t>
      </w:r>
    </w:p>
    <w:p w14:paraId="52DFFEA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lastRenderedPageBreak/>
        <w:t>&gt;</w:t>
      </w:r>
      <w:r w:rsidRPr="008B4956">
        <w:rPr>
          <w:rFonts w:cs="Times New Roman"/>
          <w:i/>
          <w:szCs w:val="24"/>
        </w:rPr>
        <w:t>Calothrix</w:t>
      </w:r>
      <w:r w:rsidRPr="00C07AD9">
        <w:rPr>
          <w:rFonts w:cs="Times New Roman"/>
          <w:szCs w:val="24"/>
        </w:rPr>
        <w:t xml:space="preserve"> sp. NIES3974 (A0A1Z4NGQ8)</w:t>
      </w:r>
    </w:p>
    <w:p w14:paraId="763A4AB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AENIQTNQTLTKFDLKGYLKERKALCEAALDASLPVQYPEKIYESMRYSLLAGGKRLRPILCLATCEMMGGTIEMAMPTACALEMIHTMSLIHDDLPAMDNDDYRRGKLTNHKVYGEDIAILAGDGLLTYAFEYPVTQTKNVPAERLLKVVAKLAKAVGAEGLVGGQVVDLECEGKTDTSLETLNYIHNHKTAALLEACVVCGGILAGASEEDIERLSRYSQNIGLAFQIIDDILDITATQEELGKSVGKDIAAQKVTYPSLWGIEKSRQQAEELIAAACQELQPYGEAAQPLIAIAHFITNRSN</w:t>
      </w:r>
    </w:p>
    <w:p w14:paraId="3551A28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Aliterella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atlantica</w:t>
      </w:r>
      <w:proofErr w:type="spellEnd"/>
      <w:r w:rsidRPr="00C07AD9">
        <w:rPr>
          <w:rFonts w:cs="Times New Roman"/>
          <w:szCs w:val="24"/>
        </w:rPr>
        <w:t xml:space="preserve"> CENA595 (A0A0D8ZTJ5)</w:t>
      </w:r>
    </w:p>
    <w:p w14:paraId="17D4F0A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TDNLQMNSGQAPFNLSAYLQEQQTIVEAALDRAIPVIYPEKIYEAMRYSLLAGGKRLRPILCLATCQMAGGNTETSLPTACALEMIHTMSLIHDDLPAMDNDDYRRGKLTNHKVYGDDIAILAGDGLLAYAFEFVAANTKNVPAERVLQVIARLGKAVGAAGLVGGQVVDLESEAKTDVSIETLNFIHNHKTAALLEACVVCGGILAGTSAEDLQRLSRYAQNIGLAFQIIDDILDITATQEELGKTAGKDLQAQKVTYPSLWGIEESKNQAQQLISSAISQLEPFGDKATPLIAIAHYITSRTH</w:t>
      </w:r>
    </w:p>
    <w:p w14:paraId="5F2222A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Rivularia</w:t>
      </w:r>
      <w:proofErr w:type="spellEnd"/>
      <w:r w:rsidRPr="00C07AD9">
        <w:rPr>
          <w:rFonts w:cs="Times New Roman"/>
          <w:szCs w:val="24"/>
        </w:rPr>
        <w:t xml:space="preserve"> sp. PCC 7116 (K9RHF4)</w:t>
      </w:r>
    </w:p>
    <w:p w14:paraId="3B98E3B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ADNLTKNETESKQSKFDLSVYLKERQKLVETALDNSIAVVYPEKIYEAMRYSLLAGGKRLRPILCLATCEMTGGNTEIAMPTACALEMIHTMSLIHDDLPAMDNDDYRRGKLTNHKVYGDDVAILAGDGLLAYAFEYVATNTKNVPPTQILQVISRLGRAVGAAGLVGGQVVDLEMEGKTDVSLETLNFIHNHKTAALLEASVVCGGILSGTSPEDIQKLQRYSQNIGLAFQIVDDILDITATQEQLGKTAGKDLEAQKVTYPSLWGLEESKKQAQLLVEAACAELEPFGEQAKPLVALAYFITSRSN</w:t>
      </w:r>
    </w:p>
    <w:p w14:paraId="7363FAE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Nostoc</w:t>
      </w:r>
      <w:proofErr w:type="spellEnd"/>
      <w:r w:rsidRPr="00C07AD9">
        <w:rPr>
          <w:rFonts w:cs="Times New Roman"/>
          <w:szCs w:val="24"/>
        </w:rPr>
        <w:t xml:space="preserve"> sp. PCC 7120 (Q8Z085)</w:t>
      </w:r>
    </w:p>
    <w:p w14:paraId="5D9C740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ADNLRKMSEEAKFNLVAYLKERQKLCEAALDAAIPIIYPEKIYESMRYSLLAGGKRLRPILCLATSEMMGGTIEIAMPTACAVEMIHTMSLIHDDLPAMDNDDYRRGMLTNHKVYGEDIAILAGDGLLAYAFEFVAIRTPESVPRDRVLQVVARLGRALGAAGLVGGQVVDLDSEGKSDTSLETLNFIHNHKTAALLEACVVCGGILAGASSENVQRLSRYSQNIGLAFQIIDDILDITSTQEQLGKTAGKDLLAKKVTYPSLWGIEQSRVKAQQLIEAACTELEPFGEDAQPLKAIAHFITSRNH</w:t>
      </w:r>
    </w:p>
    <w:p w14:paraId="561D5A0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>Anabaena</w:t>
      </w:r>
      <w:r w:rsidRPr="00C07AD9">
        <w:rPr>
          <w:rFonts w:cs="Times New Roman"/>
          <w:szCs w:val="24"/>
        </w:rPr>
        <w:t xml:space="preserve"> sp. 90 (K7WTZ6)</w:t>
      </w:r>
    </w:p>
    <w:p w14:paraId="3F14DFE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TDKRLETPKKSESASFNLATYLKQRQQLCEQALDNSITVVYPEKIYEAMRYSLLAGGKRVRPILCLATADMIGGTIEMAMATACAVEMIHTMSLIHDDLPAMDNDDYRRGKLTNHKVYGEDVAILAGDGLLALAFEHVAAQTPTNVPRDRVLQVIIRLGKALGAAGLVGGQVVDLESEGKSDISLETLNFIHNHKTAALLEACVVCGGIIAGASAEDVQKLTRYSQNIGLAFQIIDDILDITATQEQLGKTAGKDLTAQKVTYPSLWGIEESRAKAQHLVAQACAELASYGEKAIPLQALAHFIINRNN</w:t>
      </w:r>
    </w:p>
    <w:p w14:paraId="1EDE23F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Coleofasciculus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chthonoplastes</w:t>
      </w:r>
      <w:proofErr w:type="spellEnd"/>
      <w:r w:rsidRPr="00C07AD9">
        <w:rPr>
          <w:rFonts w:cs="Times New Roman"/>
          <w:szCs w:val="24"/>
        </w:rPr>
        <w:t xml:space="preserve"> PCC 7420 (B4VH16)</w:t>
      </w:r>
    </w:p>
    <w:p w14:paraId="4B178BE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ATDGRPAPNGESPAFDLSTYLKERKAQVEAALDRSLPLGYPEKIYEAMRYSLLAGGKRLRPILCLATCELMGGTMEMAMPTACALEMLHTMSLIHDDLPAMDNDDYRRGKLTNHKVYGEDMAILAGDGLLAYAFEYVATQTQGVPAERVLQVIARLGRTVGAAGLVGGQVVDLESEGKSDIQEETLHYIHTHKTGALLETCVVCGGILAGATDADIERLSRYAQNIGLAFQIIDDILDITATQEELGKTAGKDLQAQKATYPSLWGLEASKAKAQELIEEAIAQLEPFGERSQPLIALANFITARTY</w:t>
      </w:r>
    </w:p>
    <w:p w14:paraId="615F2BC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Gloeocapsa</w:t>
      </w:r>
      <w:proofErr w:type="spellEnd"/>
      <w:r w:rsidRPr="00C07AD9">
        <w:rPr>
          <w:rFonts w:cs="Times New Roman"/>
          <w:szCs w:val="24"/>
        </w:rPr>
        <w:t xml:space="preserve"> sp. PCC 73106 (L8LKD0)</w:t>
      </w:r>
    </w:p>
    <w:p w14:paraId="1B20669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MVKANERLSDKNIDSRFDLKTYLDAQKTIIEAALDRSLSISKPEKIYEAMRYSLLAGGKRLRPILCLATCELMGGTSVIALPTACALEMIHTMSLIHDDLPAMDNDDYRRGKLTNHKVYGDDIAI</w:t>
      </w:r>
      <w:r w:rsidRPr="00C07AD9">
        <w:rPr>
          <w:rFonts w:cs="Times New Roman"/>
          <w:szCs w:val="24"/>
        </w:rPr>
        <w:lastRenderedPageBreak/>
        <w:t>LAGDGLLAYAFEYVATQTQGVPPERLIKVIIHLSHAVGAEGLVGGQVLDLESEGKTDISAETLTFIHTHKTGALLEACVLSGADLAGANREDLERLSKYAQNIGLAFQIIDDILDITATVEELGKTAGKDLKAQKVTYPSLWGIEASQTQAQQLVEGAIAQLTVYGEKADPLRAIASYIVTRKH</w:t>
      </w:r>
    </w:p>
    <w:p w14:paraId="450C5FC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Crocosphaera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watsonii</w:t>
      </w:r>
      <w:proofErr w:type="spellEnd"/>
      <w:r w:rsidRPr="00C07AD9">
        <w:rPr>
          <w:rFonts w:cs="Times New Roman"/>
          <w:szCs w:val="24"/>
        </w:rPr>
        <w:t xml:space="preserve"> WH 8501 (Q4BXI3)</w:t>
      </w:r>
    </w:p>
    <w:p w14:paraId="06C36CF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MTGEDRVTHTEASNFELASYLKEKKQLVEAALDQSLHITRPEKIYEAMRYSLLAGGKRLRPILCLTTCELMGGTVEMSLPTACALEMIHTMSLIHDDLPAMDNDDYRRGKLTNHKVYGEDIAILAGDALLSYAFEYVATQTCNVDFPNLIDVIARLGRTVGAAGLVGGQVLDLESEGRTDVTVDTLKFIHIHKTGALLETSVVSGAILAGAKPEDIERLSRYAQNIGLAFQIIDDVLDVTASSEELGKTAGKDERAQKATYPSLWGLEESQKQAQALIDDAIAQLSPYGQAAQPLEAIAQFIVARKN</w:t>
      </w:r>
    </w:p>
    <w:p w14:paraId="1237725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Cyanothece</w:t>
      </w:r>
      <w:proofErr w:type="spellEnd"/>
      <w:r w:rsidRPr="00C07AD9">
        <w:rPr>
          <w:rFonts w:cs="Times New Roman"/>
          <w:szCs w:val="24"/>
        </w:rPr>
        <w:t xml:space="preserve"> sp. ATCC 51142 (B1WS34)</w:t>
      </w:r>
    </w:p>
    <w:p w14:paraId="7429E85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MTGEDRVTQTETSDFDLASYLKEKKQLVEAALDQSLPITRPEKIYEAMRYSLLAGGKRLRPILCLTTCELMGGTREMSLPTACALEMIHTMSLIHDDLPAMDNDDYRRGKLTNHKVYGEDIAILAGDALLSYAFEYVATQTRNVDLANLMDVIARLGRTVGAAGLVGGQVLDLESEGRADVTVDTLKFIHIHKTGALLETSVVSGAILAGAKPEDIERLSRYAQNIGLAFQIIDDILDVTASTEELGKTAGKDQRDQKATYPSLWGLEESQKQAQALIDDAIAQLSPYGQSAQPLTAIAQFIVARKN</w:t>
      </w:r>
    </w:p>
    <w:p w14:paraId="06C42E8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Stanieria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cyanosphaera</w:t>
      </w:r>
      <w:proofErr w:type="spellEnd"/>
      <w:r w:rsidRPr="00C07AD9">
        <w:rPr>
          <w:rFonts w:cs="Times New Roman"/>
          <w:szCs w:val="24"/>
        </w:rPr>
        <w:t xml:space="preserve"> PCC 7437 (K9XXZ9)</w:t>
      </w:r>
    </w:p>
    <w:p w14:paraId="2F3A86F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QTDEKLVEQEQTPVFDEVEADSRSTFDLNSYLKQQKILVEQALDSSLPINQPAKIYEAMRYSLLAGGKRLRPILCLATCELTGGSNEMAIPTACALEMIHTMSLIHDDLPAMDNDDYRRGKLTNHKVYGEDIAILAGDGLLAYAFEYVATQTKNVPAERIVKVIARLGRTVGAEGLVGGQVLDLESEGKSDISAETLTFIHTHKTGALLEASVVSGAILSGASEEDLARLSKYAQNIGLAFQIIDDILDITATDEQLGKTAGKDLQAQKATYPSLWGIEKSQHQAEKLINEAIAQLKPYGNKAKPLEAIARFIVTRNN</w:t>
      </w:r>
    </w:p>
    <w:p w14:paraId="73580D2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Xenococcus</w:t>
      </w:r>
      <w:proofErr w:type="spellEnd"/>
      <w:r w:rsidRPr="00C07AD9">
        <w:rPr>
          <w:rFonts w:cs="Times New Roman"/>
          <w:szCs w:val="24"/>
        </w:rPr>
        <w:t xml:space="preserve"> sp. PCC 7305 (L8LWR1)</w:t>
      </w:r>
    </w:p>
    <w:p w14:paraId="13FDEBE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KTDQKATAQLEKPTTFDLNSYLKEQKALVETALDQSLAIGIPEKIYESMRYSLLAGGKRLRPILCLATCRLTGGSTEMAMPTACALEMIHTMSLIHDDLPAMDNDDYRRGKLTNHKVYGEDVAILAGDGLLAYAFEYVANKTDNVAPENIIKVIARLGNTVGAEGLVGGQVLDLESEGKTDITAETLSFIHTHKTGALLETSVVTGAILAGASAEEIIKLTKYSQNIGLAFQIIDDILDITATDEQLGKTAGKDLAAQKATYPSLWGLEKSQAEAEKLIAEALDQLASYGEAAEPLRAIAKFIVTRNH</w:t>
      </w:r>
    </w:p>
    <w:p w14:paraId="0F4F1F0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>Microcystis aeruginosa</w:t>
      </w:r>
      <w:r w:rsidRPr="00C07AD9">
        <w:rPr>
          <w:rFonts w:cs="Times New Roman"/>
          <w:szCs w:val="24"/>
        </w:rPr>
        <w:t xml:space="preserve"> NIES843 (B0JU89)</w:t>
      </w:r>
    </w:p>
    <w:p w14:paraId="69665F4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TRGEQGVEVRKNESFSLASYLEEKRLIVESALDSSLVIGNPAKIYEAMRYSLLAGGKRLRPILCLATCELMGGSLEMALPTACALEMIHTMSLIHDDLPAMDNDDYRRGKLTNHKVFGEDIAILAGDGLLAYAFEYVATQTRNVPPLQILEVIARLGRTVGAAGLVGGQVLDLESAGKPDISAETLGFIHTQKTGALLETSVVSGAVLAGAKAEDIAKLARYAQNIGLAFQIIDDVLDITATKEELGKTAGKDLQAQKATYPSLWGIEESRQQAQQLIDSAIGELSGYDEAAEPLRAIAEYIVNRKN</w:t>
      </w:r>
    </w:p>
    <w:p w14:paraId="1761294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Pleurocapsa</w:t>
      </w:r>
      <w:proofErr w:type="spellEnd"/>
      <w:r w:rsidRPr="00C07AD9">
        <w:rPr>
          <w:rFonts w:cs="Times New Roman"/>
          <w:szCs w:val="24"/>
        </w:rPr>
        <w:t xml:space="preserve"> sp. PCC 7327 (K9T847)</w:t>
      </w:r>
    </w:p>
    <w:p w14:paraId="0579CC3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VTTDEIVAEEKQSSNFDLASYLEEKKQLVEAALERSLSIGKPEKIYEAMRYSLLAGGKRLRPILCLATCELTGGTTEMAMPTACALEMIHTMSLIHDDLPAMDNDDYRRGKLTNHKVFGEDIAILAGDGLLAYAFEYVAAQTQNVPPQRILDVIARLGRTVGAAGLVGGQVLDLESEGKSDISVDTLTFIHTHKTGALLETSVVSGAMLAGASDDEIQRLSKYAQDIGLAFQIVDDILDITATQEELGKTAGKDLQAQKATYPSLWGLEESRKQAQQLVDAAIAELASYGEGAEPLRAIASYIVTRKH</w:t>
      </w:r>
    </w:p>
    <w:p w14:paraId="2C9BDC4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Salvia </w:t>
      </w:r>
      <w:proofErr w:type="spellStart"/>
      <w:r w:rsidRPr="008B4956">
        <w:rPr>
          <w:rFonts w:cs="Times New Roman"/>
          <w:i/>
          <w:szCs w:val="24"/>
        </w:rPr>
        <w:t>splendens</w:t>
      </w:r>
      <w:proofErr w:type="spellEnd"/>
      <w:r w:rsidRPr="00C07AD9">
        <w:rPr>
          <w:rFonts w:cs="Times New Roman"/>
          <w:szCs w:val="24"/>
        </w:rPr>
        <w:t xml:space="preserve"> (A0A4D8ZW25)</w:t>
      </w:r>
    </w:p>
    <w:p w14:paraId="725F680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lastRenderedPageBreak/>
        <w:t>MALVAAIPIYEPFFPKAHPYLHHSNTRIISCKKITPTNATKTTSSSPSPQQTLASPNFKFEEYMKTKAKKVNKALDDAVPLQNPVKIHEAMRYSLLAGGKRVRPVLCLASCELVGGDEAAAVPMACALEMIHTMSLIHDDLPCMDDDDLRRGRPTSHKAFGEETAVLAGDALLSLAFEHVAAKTTNVGHERVLRAIAELGSAVGSEGLVAGQIVDLTSEGKEVSLDVLEYIHVHKTSKLLEAAVVCGAIVGGGDGEEVEALRRYARCVGLLFQVVDDILDVTKSSAELGKTAGKDLATDKATYPRLMGLGEAKEFAGELAEKAVQELAFFDTLRAAPLHHLAQYIASRQN</w:t>
      </w:r>
    </w:p>
    <w:p w14:paraId="5126267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Salvia </w:t>
      </w:r>
      <w:proofErr w:type="spellStart"/>
      <w:r w:rsidRPr="008B4956">
        <w:rPr>
          <w:rFonts w:cs="Times New Roman"/>
          <w:i/>
          <w:szCs w:val="24"/>
        </w:rPr>
        <w:t>miltiorrhiza</w:t>
      </w:r>
      <w:proofErr w:type="spellEnd"/>
      <w:r w:rsidRPr="00C07AD9">
        <w:rPr>
          <w:rFonts w:cs="Times New Roman"/>
          <w:szCs w:val="24"/>
        </w:rPr>
        <w:t xml:space="preserve"> (D7F2D7)</w:t>
      </w:r>
    </w:p>
    <w:p w14:paraId="3F9E61F2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RSMNLVDAWVQNLSIFKQPCPSKSLVGFIHHPRFEPVFLKSRKRISSHGVSAVLTGEEARVSTQRDDAPFNFNAYVVEKANHVNKALDDAVAVRNPPMIHDAMRYSLLAGGKRVRPMLCIAACEIVGGPQSAAIPAACAVEMIHTMSLIHDDLPCMDNDDLRRGKPTNHKVFGEDVAVLAGDALLAFAFEFMATATTGVAPERILAAVGELAKAIGTEGLVAGQVVDLNCTGDANVGLDTLEFIHIHKTAALLEASVVLGAILGGGSSDQIEKLRTFARKIGLLFQVVDDILDVTKSSEELGKTAGKDLAVDKTTYPKLLGLDKAMEFAEKLNEEAKAQLAGFDPSKAAPLTALADYIAHRQN</w:t>
      </w:r>
    </w:p>
    <w:p w14:paraId="3A205C0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>Capsicum annuum</w:t>
      </w:r>
      <w:r w:rsidRPr="00C07AD9">
        <w:rPr>
          <w:rFonts w:cs="Times New Roman"/>
          <w:szCs w:val="24"/>
        </w:rPr>
        <w:t xml:space="preserve"> (P80042)</w:t>
      </w:r>
    </w:p>
    <w:p w14:paraId="06774D9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RSMNLVDLWAQQACLVFNQTLSYKSFNGFMKIPLKNSKINPKLNKKRPFSPLTVSAIATTKEDERIEAAQTEEPFNFKIYVTEKAISVNKALDEAIIVKEPHVIHEAMRYSLLAGGKRVRPMLCLAACELVGGNQENAMAAACAVEMIHTMSLIHDDLPCMDNDDLRRGKPTNHKIYGEDVAVLAGDSLLAFAFEHIVNSTAGVTPSRIVGAVAELAKSIGTEGLVAGQVADIKCTGNASVSLETLEFIHVHKTAALLESSVVLGAILGGGTNVEVEKLRRFARCIGLLFQVVDDILDVTKSSEELGKTAGKDLVVDKTTYPKLLGLEKAKEFAAELNREAKQQLEGFDSRKAAPLIALADYIAYRDN</w:t>
      </w:r>
    </w:p>
    <w:p w14:paraId="29E8538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Abies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grandis</w:t>
      </w:r>
      <w:proofErr w:type="spellEnd"/>
      <w:r w:rsidRPr="00C07AD9">
        <w:rPr>
          <w:rFonts w:cs="Times New Roman"/>
          <w:szCs w:val="24"/>
        </w:rPr>
        <w:t xml:space="preserve"> (Q8LKJ1)</w:t>
      </w:r>
    </w:p>
    <w:p w14:paraId="50DA1CD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YSGMVRSFQGVYFMAVALDRNRNLKRIDIPSKRFDGVSTSFVACNGEHLGLPVNLKKEFLSCIQRASSSRSSNTIVQFANLPEQGKKVVEFDFNKYMLSKAMAVTEALDKAIPHSYPQKIHESMRYSLLAGGKRVRPVLCIAACELVGGREELAMPTACAMEMIHTMSLIHDDLPCMDNDDLRRGKPTNHKVFGQDTALLAGDALHAFAFEHIVAFTSKSVGSDGILRAVTELARATGPQGIMGGQIVDIASERDAFVDLQTLEWIHIHKTAVLFECATVCGAIIGGASGDEIERIRRFARYLGLLFQVVDDILDVTKSSEDLGKTAGKDLVSDKATYPKLMGLEKAKGFSLELLNKAKEELSCFDPMKAAPLFGLADYMALRQN</w:t>
      </w:r>
    </w:p>
    <w:p w14:paraId="5A905A8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Picea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abies</w:t>
      </w:r>
      <w:proofErr w:type="spellEnd"/>
      <w:r w:rsidRPr="00C07AD9">
        <w:rPr>
          <w:rFonts w:cs="Times New Roman"/>
          <w:szCs w:val="24"/>
        </w:rPr>
        <w:t xml:space="preserve"> (B1A9K9)</w:t>
      </w:r>
    </w:p>
    <w:p w14:paraId="6EEE271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YSGMAASYHGLHFMTIATQECSLKRGSIPSRRFHGVPTSLWSSNGFQGHLKRQLSAYTFLVSSSRCSSTIAQLANLREEVKEVIKFDFKEYLLSKAMAVNEALDRAVQLRYPEKIHEAMRYSLLAGGKRVRPVLCIAACELVGGTEKLAMPTACAMEMIHTMSLIHDDLPCMDNDDFRRGKPTNHKVFGEGTAVLAGDALLSFAFEHIAVSTSKSVGSDRILRVVSELGRTIGSQGLVGGQVADITSEGNASVDLDTLEWIHIHKTAVLLECSVVCGAIISGASENEIERVKRYARSVGLLFQVVDDILDVTKSSKELGKTAGKDLISDKATYPKLMGLEKAKQFAVELLDRAKENLSCFDPMKAAPLLGLADYIAFRQN</w:t>
      </w:r>
    </w:p>
    <w:p w14:paraId="415E77B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Arabidopsis thaliana </w:t>
      </w:r>
      <w:r w:rsidRPr="00C07AD9">
        <w:rPr>
          <w:rFonts w:cs="Times New Roman"/>
          <w:szCs w:val="24"/>
        </w:rPr>
        <w:t>(P34802)</w:t>
      </w:r>
    </w:p>
    <w:p w14:paraId="6023AA1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SVTLGSWIVVHHHNHHHPSSILTKSRSRSCPITLTKPISFRSKRTVSSSSSIVSSSVVTKEDNLRQSEPSSFDFMSYIITKAELVNKALDSAVPLREPLKIHEAMRYSLLAGGKRVRPVLCIAACELVGGEESTAMPAACAVEMIHTMSLIHDDLPCMDNDDLRRGKPTNHKVFGEDVAVLAGDALLSFAFEHLASATSSDVVSPVRVVRAVGELAKAIGTEGLVAGQVVDISSEGLDLNDVGLEHLEFIHLHKTAALLEASAVLGAIVGGGSDDEIERLRKFARCIGLLFQVVDDILDVTKSSKELGKTAGKDLIADKLTYPKIMGLEKSREFAEKLNREARDQLLGFDSDKVAPLLALANYIAYRQN</w:t>
      </w:r>
    </w:p>
    <w:p w14:paraId="5340B21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lastRenderedPageBreak/>
        <w:t>&gt;</w:t>
      </w:r>
      <w:r w:rsidRPr="008B4956">
        <w:rPr>
          <w:rFonts w:cs="Times New Roman"/>
          <w:i/>
          <w:szCs w:val="24"/>
        </w:rPr>
        <w:t>Arabidopsis thaliana</w:t>
      </w:r>
      <w:r w:rsidRPr="00C07AD9">
        <w:rPr>
          <w:rFonts w:cs="Times New Roman"/>
          <w:szCs w:val="24"/>
        </w:rPr>
        <w:t xml:space="preserve"> (Q9ZU77)</w:t>
      </w:r>
    </w:p>
    <w:p w14:paraId="73FDA4C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TTLNLSIFPSVKISSSASIPGFIKIQPFLLRRKLSTVLSVTARDEGIIHNHFDFTSYMIGKANAVNEALDSAVSLREPIKIHEAIRYSLLARGKRVRPVLCIAACELVGGEESVALPAACAVEMIHTMSLIHDDLPCMDNDDLRRGKPTNHKVFGEDVAVLAGDALISFAFEHLATSTAVSPARVVRAIGELAKAIGSKGLVAGQVVDLTSGGMDQNDVGLEVLEFIHVHKTAVLLEAATVLGAIVGGGSDEEVEKLRRFARCIGLLFQVVDDILDVTKSSEELGKTAGKDLIADKLTYPKLMGLEKSKDFADKLLSDAHEQLHGFDSSRVKPLLALANYIAKRQN</w:t>
      </w:r>
    </w:p>
    <w:p w14:paraId="64A7408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Mentha </w:t>
      </w:r>
      <w:proofErr w:type="spellStart"/>
      <w:r w:rsidRPr="008B4956">
        <w:rPr>
          <w:rFonts w:cs="Times New Roman"/>
          <w:i/>
          <w:szCs w:val="24"/>
        </w:rPr>
        <w:t>piperita</w:t>
      </w:r>
      <w:proofErr w:type="spellEnd"/>
      <w:r w:rsidRPr="00C07AD9">
        <w:rPr>
          <w:rFonts w:cs="Times New Roman"/>
          <w:szCs w:val="24"/>
        </w:rPr>
        <w:t xml:space="preserve"> (Q9SBR3)</w:t>
      </w:r>
    </w:p>
    <w:p w14:paraId="7F62896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ALVNPVAKWPQTIGVKDVHGGRRRRSRSTLFQSHPLRTEMPFSLYFSSPLKAPATFSVSAVYTKEGSEIRDKDPAPSTSPAFDFDGYMLRKAKSVNKALEAAVQMKEPLKIHESMRYSLLAGGKRVRPMLCIAACELVGGDESTAMPAACAVEMIHTMSLMHDDLPCMDNDDLRRGKPTNHMAFGESVAVLAGDALLSFAFEHVAAATKGAPPERIVRVLGELAVSIGSEGLVAGQVVDVCSEGMAEVGLDHLEFIHHHKTAALLQGSVVLGAILGGGKEEEVAKLRKFANCIGLLFQVVDDILDVTKSSKELGKTAGKDLVADKTTYPKLIGVEKSKEFADRLNREAQEQLLHFHPHRAAPLIALANYIAYRDN</w:t>
      </w:r>
    </w:p>
    <w:p w14:paraId="023D130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Antirrhinum </w:t>
      </w:r>
      <w:proofErr w:type="spellStart"/>
      <w:r w:rsidRPr="008B4956">
        <w:rPr>
          <w:rFonts w:cs="Times New Roman"/>
          <w:i/>
          <w:szCs w:val="24"/>
        </w:rPr>
        <w:t>majus</w:t>
      </w:r>
      <w:proofErr w:type="spellEnd"/>
      <w:r w:rsidRPr="00C07AD9">
        <w:rPr>
          <w:rFonts w:cs="Times New Roman"/>
          <w:szCs w:val="24"/>
        </w:rPr>
        <w:t xml:space="preserve"> (Q6QLV1)</w:t>
      </w:r>
    </w:p>
    <w:p w14:paraId="7C0F9D6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LVNPITTWSTTTTSKSPKNVQTTTRSRSIILPHKISLFPSNPKSKSKTHLRFSISSILTKNPQESSQKTSKDPTFTLDFKTYMLEKASSVNKALEQAVLLKEPLKIHESMRYSLLAGGKRVRPMLCIAACELVGGLESTAMPSACAVEMIHTMSLIHDDLPCMDNDDLRRGKPTNHKIYGEDVAVLAGDALLAFSFEHVAKSTKGVSSDRIVRVIGELAKCIGSEGLVAGQVVDISSEGMTEVGLEHLEFIHVHKTAALLEASVVLGAIVGGADDEDVEKLRKFARCIGLLFQVVDDILDVTKSSQELGKTAGKDLVADKTTYPKLLGIEKSREFAEKLNREAQEQLEGFDSVKAAPLIALANYIAYRDN</w:t>
      </w:r>
    </w:p>
    <w:p w14:paraId="7E174D0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Ostreococcus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tauri</w:t>
      </w:r>
      <w:proofErr w:type="spellEnd"/>
      <w:r w:rsidRPr="00C07AD9">
        <w:rPr>
          <w:rFonts w:cs="Times New Roman"/>
          <w:szCs w:val="24"/>
        </w:rPr>
        <w:t xml:space="preserve"> (Q00Y25)</w:t>
      </w:r>
    </w:p>
    <w:p w14:paraId="5EF385D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RSTARAPSARVVARRAIGGRRGTDARRARTEASAPATSGASSTSADSEREFNAYIKGVNAKIERALDASVPVHYPERLSESMRYSLLAGGKRIRPALCLAACELVGGDMETAMPTACALEMIHTMSLIHDDLPSMDNDDFRRGKPTNHKVYGEEMAILAGDALLSHAFEYIGRETKGASAEKVLRVIVDVGKCVGSEGLVGGQVVDIMSEGAGPENVTVDTLKYIHAHKTGALLEVSVTAGAILGGASEEQIGKLERYAQNIGLAFQVVDDILDCTASSEELGKTAGKDVAVGKTTYPSLVGMEESKRIAADLISKAKAELEGFDPVKVRPLIGLADYIQNRKN</w:t>
      </w:r>
    </w:p>
    <w:p w14:paraId="3F63A4F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Micromonas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pusilla</w:t>
      </w:r>
      <w:proofErr w:type="spellEnd"/>
      <w:r w:rsidRPr="00C07AD9">
        <w:rPr>
          <w:rFonts w:cs="Times New Roman"/>
          <w:szCs w:val="24"/>
        </w:rPr>
        <w:t xml:space="preserve"> CCMP1545 (C1MHH2)</w:t>
      </w:r>
    </w:p>
    <w:p w14:paraId="6CBD43B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QAILCAPGAIIARLNPRQKKVNNLRQKTQHLRAAAAPAAAVEASELDFGNYIADKNKAIEQALSDSVPEMYPERLHESMRYSLLAGGKRIRPCLCIAACELMGGTMEVAMPTACALEMIHTMSLIHDDLPSMDNDDFRRGKPTNHKVYGEEMAILAGDALLSHAFEYIGRETPKSVPAERTLRVLVDVGKCVGSEGLVGGQVVDIMSEGADADEVTLETLKYIHAHKTGALLEVSVTSGAILAGAKEEDVERLGKYAQLIGLAFQVVDDILDCTQTSEQLGKTAGKDEAVGKATYPSLVGLEESKKIADDLITEAKELLRDYDPKLAAPLLGLADFIKNRQN</w:t>
      </w:r>
    </w:p>
    <w:p w14:paraId="33DCB4F4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Micromonas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commoda</w:t>
      </w:r>
      <w:proofErr w:type="spellEnd"/>
      <w:r w:rsidRPr="00C07AD9">
        <w:rPr>
          <w:rFonts w:cs="Times New Roman"/>
          <w:szCs w:val="24"/>
        </w:rPr>
        <w:t xml:space="preserve"> RCC299 (C1EAR1)</w:t>
      </w:r>
    </w:p>
    <w:p w14:paraId="3516C1E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MQAVCLSTPAAIVRSSVRGRARSKSVVAPRRGGVPSVRAAAEAPAAAVEASELDFAAYIAEKNAAIEQALSDSVPEMYPERLHESMRYSLLAGGKRIRPCLCIAACELMGGTMDVAMPTACALEMIHTMSLIHDDLPSMDNDDFRRGKPTNHKVYGEEMAILAGDALLSHAFEYIGRETPKSVPAERTLRVIVDVGKCVGSEGLVGGQVVDIMSEGAEAGEVTVETLQYIHAHKTGALLEVSVTA</w:t>
      </w:r>
      <w:r w:rsidRPr="00C07AD9">
        <w:rPr>
          <w:rFonts w:cs="Times New Roman"/>
          <w:szCs w:val="24"/>
        </w:rPr>
        <w:lastRenderedPageBreak/>
        <w:t>GAILAGAKEEDVERLGKYAQLIGLAFQVVDDILDCTQTSEQLGKTAGKDEAVGKATYPSLVGLEESKKIADKLIADAKDLLKDYDQEKAAPLIGLADYIKNRQN</w:t>
      </w:r>
    </w:p>
    <w:p w14:paraId="45192C1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Tetraselmis</w:t>
      </w:r>
      <w:proofErr w:type="spellEnd"/>
      <w:r w:rsidRPr="00C07AD9">
        <w:rPr>
          <w:rFonts w:cs="Times New Roman"/>
          <w:szCs w:val="24"/>
        </w:rPr>
        <w:t xml:space="preserve"> sp. GSL018 (A0A061RXB5)</w:t>
      </w:r>
    </w:p>
    <w:p w14:paraId="71BCFCD0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VVSKSMVPRANCACSAALPARPKVTVSSFAKPVLSPYGIKLVDTASQRTLRRAAAAEPATSSVDDGFTFDFKQYMLKRAQEMEVALDQSIQPHYPEVISESMRYALLGGGKRIRPALCLAACELVGGDPGVAMPTACALEMIHTMSLIHDDLPAMDNDDFRRGKPTVHKVYGDDMAILSGDAMLVRAFEYVARETKGAPAERVLRVIADLGKAVGSEGLVGGQAVDIQMEGANEEASLETLNYIHTHKTGALLEAAVVSGAVLGGATEPEIEKLRKYALDIGLAFQVIDDILDVTKTTEELGKTAAKDLASDKTTFPKLFGLERSREIAEELISSAKAQLAGYPVEKAAPLLGLAD</w:t>
      </w:r>
    </w:p>
    <w:p w14:paraId="7A3BB9E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Raphidocelis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subcapitata</w:t>
      </w:r>
      <w:proofErr w:type="spellEnd"/>
      <w:r w:rsidRPr="00C07AD9">
        <w:rPr>
          <w:rFonts w:cs="Times New Roman"/>
          <w:szCs w:val="24"/>
        </w:rPr>
        <w:t xml:space="preserve"> (A0A2V0NYH2)</w:t>
      </w:r>
    </w:p>
    <w:p w14:paraId="6059081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QTQLRSLRQRACGGARCTARSSAPAAAARRSSRAQVRIHVAAPTTEAVSSSEPGTFDFKSYMESTAASVNAALDAACPSKYPETLNEAMRYSLLAGGKRVRPALCLAACEMVGGDVAAAMPTACAMEMVHTMSLIHDDLPAMDNDDFRRGRPTNHKVYGENMAILAGDAMLTFAFEHVARATKGVPADRVLRVIAELGRASGADGLVGGQVVDIQSEGKEVGLDVLRYIHEHKTAALLEAAVVCGAIVGGASDEDVEKLRRYALNIGLAFQVVDDILDITQSTEVLGKTAAKDLAVNKTTYPKLLGLEKSREVAEQLISEAIAQLDGFEPAKAAPLVALAKFIGYRQN</w:t>
      </w:r>
    </w:p>
    <w:p w14:paraId="529988AB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Chlamydomonas </w:t>
      </w:r>
      <w:proofErr w:type="spellStart"/>
      <w:r w:rsidRPr="008B4956">
        <w:rPr>
          <w:rFonts w:cs="Times New Roman"/>
          <w:i/>
          <w:szCs w:val="24"/>
        </w:rPr>
        <w:t>reinhardtii</w:t>
      </w:r>
      <w:proofErr w:type="spellEnd"/>
      <w:r w:rsidRPr="00C07AD9">
        <w:rPr>
          <w:rFonts w:cs="Times New Roman"/>
          <w:szCs w:val="24"/>
        </w:rPr>
        <w:t xml:space="preserve"> (A8JHU6)</w:t>
      </w:r>
    </w:p>
    <w:p w14:paraId="671CE82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QMQQQRMRFSRDARRIGASRVPLAKAAPGRKVVAQVATATAEKVDVKQAGSFDFNTYMVDRAKLVNKAMDEAVPLKYPETLNESMRYSLLAGGKRVRPALCLAACELVGGDIHAALPAACAMEMVHTMSLIHDDLPSMDNDDFRRGRPTNHKVYGEDIAILAGDALLSFSFEHIARATKGVPAERVLRVIMELGKAVGQDGLVAGQVVDIQSEDKEVGLDVLKYIHEHKTAALLEASVVCGAILGGADESTIEKLRKYSLNIGLAFQVIDDILDVTATTEQLGKTAAKDLAVNKTTYPKLLGLEKSKQVADDLIKEAIQQLDGFDAAKAAPLVALAKFIGYRQN</w:t>
      </w:r>
    </w:p>
    <w:p w14:paraId="5B04014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r w:rsidRPr="008B4956">
        <w:rPr>
          <w:rFonts w:cs="Times New Roman"/>
          <w:i/>
          <w:szCs w:val="24"/>
        </w:rPr>
        <w:t xml:space="preserve">Chlamydomonas </w:t>
      </w:r>
      <w:proofErr w:type="spellStart"/>
      <w:r w:rsidRPr="008B4956">
        <w:rPr>
          <w:rFonts w:cs="Times New Roman"/>
          <w:i/>
          <w:szCs w:val="24"/>
        </w:rPr>
        <w:t>eustigma</w:t>
      </w:r>
      <w:proofErr w:type="spellEnd"/>
      <w:r w:rsidRPr="00C07AD9">
        <w:rPr>
          <w:rFonts w:cs="Times New Roman"/>
          <w:szCs w:val="24"/>
        </w:rPr>
        <w:t xml:space="preserve"> (A0A250XAK8)</w:t>
      </w:r>
    </w:p>
    <w:p w14:paraId="43B2E9F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LQFGKSSIRELRGTKQPIHRVPMQCMRRRLLHVATAEAVTTRPIEAAQFDFESYMVERAKLVNKALDQAVPLVYPETLTEAMRYSLLAGGKRVRPALCLAACDLVGGNLESAMPAAIAMEMVHTMSLIHDDLPAMDNDDFRRGRPTNHKVYGEDVAILAGDALLTFSFEHIAKSTKEVPAERVLRVIVELGRAVGAEGLTAGQVVDIKSENQEVGLDVLQYIHHHKTAALLEAAVVCGAIVGGADEATVEKLRKYALNIGLAFQVVDDILDVTQTTEQLGKTAAKDLAVNKTTYPKLLGIEKSREIADDLIKEAIQQLDGFESSRAAPLIALAKFIGYRQN</w:t>
      </w:r>
    </w:p>
    <w:p w14:paraId="41C5D63C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Dunaliella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viridis</w:t>
      </w:r>
      <w:proofErr w:type="spellEnd"/>
      <w:r w:rsidRPr="00C07AD9">
        <w:rPr>
          <w:rFonts w:cs="Times New Roman"/>
          <w:szCs w:val="24"/>
        </w:rPr>
        <w:t xml:space="preserve"> (V9HXF1)</w:t>
      </w:r>
    </w:p>
    <w:p w14:paraId="5DB89629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WALKRGATCCPSQRPTPSCSRPAAAWRVSRSSCRTLAIATADGAAKQSTASFDFKGYMKQRAVMVNEALDKALPRRHPEVLLDSMRYSLLAGGKRVRPALTLAACEMVGGSIETAMPTACAMEVVHTMSLIHDDLPSMDNDDFRRGNPTNHKVYGEDMAILAGDALLSFAFEHVARATKGTSPERVLRVILELGRAVGADGLTGGQVVDIKSENEEVGLEVLQFIHEHKTAALLEASVVCGALVGGADDVTVEKLRKYARNIGLAFQVVDDILDCTQTTEMLGKTAGKDLDVNKTTYPKLLGLEKSKQTAEDLISEAIQQLDGFAPEKRVPLVALAKYIGYREN</w:t>
      </w:r>
    </w:p>
    <w:p w14:paraId="0D657EFC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Dunaliella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salina</w:t>
      </w:r>
      <w:proofErr w:type="spellEnd"/>
      <w:r w:rsidRPr="00C07AD9">
        <w:rPr>
          <w:rFonts w:cs="Times New Roman"/>
          <w:szCs w:val="24"/>
        </w:rPr>
        <w:t xml:space="preserve"> (A0A1P8LG29)</w:t>
      </w:r>
    </w:p>
    <w:p w14:paraId="09C5461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MAAHQMQLLNSQRLCSTSTRSIRPAVSNRPQVPRRPANVRRGRYQACRTMAIATADEAKQSTSSFDFQGYMMERAVMVNDALDKALPQRHPEVLLDAMRYSLLAGGKRVRPALTLAACELVGGDIACAMPTACAMEVVHTMSLIHDDLPSMDNDDFRRGRPTNHKVYGEDIAILAGDALLSFAFEHVARATTGTSPERVLRVILELGKAVGADGLTGGQVVDIKSENEEVGLEVLQYIHEHKT</w:t>
      </w:r>
      <w:r w:rsidRPr="00C07AD9">
        <w:rPr>
          <w:rFonts w:cs="Times New Roman"/>
          <w:szCs w:val="24"/>
        </w:rPr>
        <w:lastRenderedPageBreak/>
        <w:t>AALLEASVVCGALVGGADDVTVEKLRKYARNIGLAFQVVDDILDCTQTTEMLGKTAGKDIDVNKTTYPKLLGLEKSKQAAEDLIAEAIQQLDGFPPEKRTPLVALAKYIGYRQN</w:t>
      </w:r>
    </w:p>
    <w:p w14:paraId="701EB13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Coccomyxa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subellipsoidea</w:t>
      </w:r>
      <w:proofErr w:type="spellEnd"/>
      <w:r w:rsidRPr="00C07AD9">
        <w:rPr>
          <w:rFonts w:cs="Times New Roman"/>
          <w:szCs w:val="24"/>
        </w:rPr>
        <w:t xml:space="preserve"> C169 (I0Z6E1)</w:t>
      </w:r>
    </w:p>
    <w:p w14:paraId="6480F15A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KERATLVNEALDKSVPLQYPEIINESMRYSLLAGGKRVRPCLCLAACEAVGGNIAQAMPTACAMEMLHTMSLIHDDLPSMDNDDFRRGKPTNHKVYGEDVAILAGDALLCLAFEYICRETRGVAPERIVRVVCEVGKATGAEGLVAGQIVDIKSEGMAEQVGLETLQYIHEHKTAALLEASVVCGALVGGAGEPDVERLRKYARCIGLAFQVVDDILDITQSSEVLGKTAGKDLLSDKTTYPSLLGIERSKEVAQQLIADAKEQLSCYDPAKVAPLLGLATYIGARTN</w:t>
      </w:r>
    </w:p>
    <w:p w14:paraId="41B80567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Micractinium</w:t>
      </w:r>
      <w:proofErr w:type="spellEnd"/>
      <w:r w:rsidRPr="008B4956">
        <w:rPr>
          <w:rFonts w:cs="Times New Roman"/>
          <w:i/>
          <w:szCs w:val="24"/>
        </w:rPr>
        <w:t xml:space="preserve"> conductrix</w:t>
      </w:r>
      <w:r w:rsidRPr="00C07AD9">
        <w:rPr>
          <w:rFonts w:cs="Times New Roman"/>
          <w:szCs w:val="24"/>
        </w:rPr>
        <w:t xml:space="preserve"> (A0A2P6VD43)</w:t>
      </w:r>
    </w:p>
    <w:p w14:paraId="4BB415FC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KDRAVLIDAALDKSVPLQYPEVINEAMRYSLLAGGKRVRPALCLAACELVGGTIEQAMPTACSLEMIHTMSLIHDDLPSMDNDDFRRGKPTCHKVYGEEIAILAGDALLSLSFEYIARETRGVDAQRVLQVVVEVGKAVGSEGLVAGQVVDIKSEGAGATVGIDTLQYIHEHKTAALLEAAVVSGAILGGANEMDVDRLRKYSRSIGLAFQVVDDILDITATTEELGKTAGKDLASAKTTYPALVGLERSREIADELIEEAKSMLTGYDKMKAAPLFALAEYIRSRKN</w:t>
      </w:r>
    </w:p>
    <w:p w14:paraId="56BC4F0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Auxenochlorella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protothecoides</w:t>
      </w:r>
      <w:proofErr w:type="spellEnd"/>
      <w:r w:rsidRPr="00C07AD9">
        <w:rPr>
          <w:rFonts w:cs="Times New Roman"/>
          <w:szCs w:val="24"/>
        </w:rPr>
        <w:t xml:space="preserve"> (A0A087SJF4)</w:t>
      </w:r>
    </w:p>
    <w:p w14:paraId="113050E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KTFALTVLLLGTAYGAAAVKPGEWWVYPFLSTAVDHQKRVLQVEGDGRLGADMFCKSKGYLKSGDFLELEEAGNIWPIGTTNLANDQFWTGANATAYLYITCLSLETQSPSIGQGENGNIGYKNTGINNIGNYNSGEANVGNHNAGDFNMGDGQHSARYVPRRAARSRGHPTRCTAEVRARPSANGAQPMTAFDFRQYMQQRAALVDAALDLAVPLQYPEKINEAMRYSLLAGGKRVRPALCLAACELVGGPLEAAMPAACAMEMIHTMSLIHDDLPAMDNDDFRRGQPANHKAYGEEIAILAGDALLSLSFEHIARETRGVDPVRVLAAISEVGRAVGSRGLVAGQVVDLGSEGGGVGLATLRYIHEHKTAALLEAAVVSGALLGGAEEADLERLRTYSRAIGLAFQVVDDILDITGTSEELGKTAGKDLSSAKTTYPSLVGLARSREIADELIEDAKAQLTQYEPARAAPLVALAEYIRNRKN</w:t>
      </w:r>
    </w:p>
    <w:p w14:paraId="059D7356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Sulfolobus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acidocaldarius</w:t>
      </w:r>
      <w:proofErr w:type="spellEnd"/>
      <w:r w:rsidRPr="00C07AD9">
        <w:rPr>
          <w:rFonts w:cs="Times New Roman"/>
          <w:szCs w:val="24"/>
        </w:rPr>
        <w:t xml:space="preserve"> ATCC 33909 (P394640</w:t>
      </w:r>
      <w:r>
        <w:rPr>
          <w:rFonts w:cs="Times New Roman"/>
          <w:szCs w:val="24"/>
        </w:rPr>
        <w:t>)</w:t>
      </w:r>
    </w:p>
    <w:p w14:paraId="045E588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SYFDNYFNEIVNSVNDIIKSYISGDVPKLYEASYHLFTSGGKRLRPLILTISSDLFGGQRERAYYAGAAIEVLHTFTLVHDDIMDQDNIRRGLPTVHVKYGLPLAILAGDLLHAKAFQLLTQALRGLPSETIIKAFDIFTRSIIIISEGQAVDMEFEDRIDIKEQEYLDMISRKTAALFSASSSIGALIAGANDNDVRLMSDFGTNLGIAFQIVDDILGLTADEKELGKPVFSDIREGKKTILVIKTLELCKEDEKKIVLKALGNKSASKEELMSSADIIKKYSLDYAYNLAEKYYKNAIDSLNQVSSKSDIPGKALKYLAEFTIRRRK</w:t>
      </w:r>
    </w:p>
    <w:p w14:paraId="3277D671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Geoglobus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acetivorans</w:t>
      </w:r>
      <w:proofErr w:type="spellEnd"/>
      <w:r w:rsidRPr="00C07AD9">
        <w:rPr>
          <w:rFonts w:cs="Times New Roman"/>
          <w:szCs w:val="24"/>
        </w:rPr>
        <w:t xml:space="preserve"> (A0A0A7GEY4)</w:t>
      </w:r>
    </w:p>
    <w:p w14:paraId="3A6A6FE3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ISEIIKDRAKLVNEKIEELLKEQEPEGLYRAARHYLKAGGKRLRPVITLLSAEALGEDYRKAIHAAIAIETVHNFTLVHDDIMDEDEMRRGVKTVHTLFGIPTAILAGDTLYAEAFEILSMSDAPPENIVRAVSKLARVCVEICEGQFMDMSFEERDSVGESEYLEMVRKKTGVLIGISASIPAVLFGKDESVEKALWNYGIYSGIGFQIHDDLLDISGKGKIGKDWGSDILEGKKTLIVIKAFEEGIELETFGKGRASEEELERDIKKLFDCGAVDYARERAREYIEMAKKNLEVIDESPSRNYLVELADYLIERDH</w:t>
      </w:r>
    </w:p>
    <w:p w14:paraId="2053323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Natronomonas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pharaonis</w:t>
      </w:r>
      <w:proofErr w:type="spellEnd"/>
      <w:r w:rsidRPr="00C07AD9">
        <w:rPr>
          <w:rFonts w:cs="Times New Roman"/>
          <w:szCs w:val="24"/>
        </w:rPr>
        <w:t xml:space="preserve"> ATCC 35678 (Q3IPL1)</w:t>
      </w:r>
    </w:p>
    <w:p w14:paraId="32B9CD75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MTSADHVESAIAERREIVNEAVSEQLPVQKPERLYSASRYLLDAGGKRLRPTILLLAAESLADVEPLSADYRQFPSLPGDEVDVLSAAVSIEVIQSFTLIHDDIMDDDDLRRGVPAVHREYDLETAILAGDTLYSKAFEYMLDTGAPAERSVEALDELATTCTEICEGQALDVDFENRSDVTTEEYLEMVEFKTAVLYAAAASIPAILLGSDDETVEALHGYGLDIGRAFQIQDDLLDLTAPSDELGKQR</w:t>
      </w:r>
      <w:r w:rsidRPr="00C07AD9">
        <w:rPr>
          <w:rFonts w:cs="Times New Roman"/>
          <w:szCs w:val="24"/>
        </w:rPr>
        <w:lastRenderedPageBreak/>
        <w:t>GSDLVENKRTVITLHARDQGIDVEGLVSDDPSDAEIEAAVQTLEDAGSIDFAREMALDLVTSGKERLDVLPENEARQLLEDIADFLVERSY</w:t>
      </w:r>
    </w:p>
    <w:p w14:paraId="1D0BCFC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Methanosarcina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mazei</w:t>
      </w:r>
      <w:proofErr w:type="spellEnd"/>
      <w:r w:rsidRPr="00C07AD9">
        <w:rPr>
          <w:rFonts w:cs="Times New Roman"/>
          <w:szCs w:val="24"/>
        </w:rPr>
        <w:t xml:space="preserve"> (Q8PW340)</w:t>
      </w:r>
    </w:p>
    <w:p w14:paraId="692FE48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MLMTLVDEIKNRSSHVDAAIDELLPVTRPEELYKASRYLVDAGGKRLRPAVLILAAEAVGSNLRSVLPAAVAVELVHNFTLIHDDIMDRDDIRRGMPAVHVKWGEAGAILAGDTLYSKAFEILSKVENEPVRVLKCMDVLSKTCTEICEGQWLDMDFETRKKVTESEYLEMVEKKTSVLYAAAAKIGALLGGASDEVAEALSEYGRLIGIGFQMYDDVLDMTAPEEVLGKVRGSDLMEGKYTLIVINAFEKGVKLDIFGKGEATLEETEAAVRTLTECGSLDYVKNLAISYIEEGKEKLDVLRDCPEKTLLLQIADYMISREY</w:t>
      </w:r>
    </w:p>
    <w:p w14:paraId="6D6009CE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Methanothermobacter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thermautotrophicus</w:t>
      </w:r>
      <w:proofErr w:type="spellEnd"/>
      <w:r w:rsidRPr="00C07AD9">
        <w:rPr>
          <w:rFonts w:cs="Times New Roman"/>
          <w:szCs w:val="24"/>
        </w:rPr>
        <w:t xml:space="preserve"> (O26156)</w:t>
      </w:r>
    </w:p>
    <w:p w14:paraId="18650518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MEVMDILRKYSEMADERIRESISDITPETLLRASEHLITAGGKKIRPSLALLSSEAVGGDPGDAAGVAAAIELIHTFSLIHDDIMDDDEIRRGEPAVHVLWGEPMAILAGDVLFSKAFEAVIRNGDSEMVKEALAVVVDSCVKICEGQALDMGFEERLDVTEEEYMEMIYKKTAALIAAATKAGAIMGGGSPQEIAALEDYGRCIGLAFQIHDDYLDVVSDEESLGKPVGSDIAEGKMTLMVVKALERASEKDRERLISILGSGDEKLVAEAIEIFERYGATEYAHAVALDHVRMAKERLEVLEESDAREALAMIADFVLEREH</w:t>
      </w:r>
    </w:p>
    <w:p w14:paraId="76813ADD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&gt;</w:t>
      </w:r>
      <w:proofErr w:type="spellStart"/>
      <w:r w:rsidRPr="008B4956">
        <w:rPr>
          <w:rFonts w:cs="Times New Roman"/>
          <w:i/>
          <w:szCs w:val="24"/>
        </w:rPr>
        <w:t>Pyrococcus</w:t>
      </w:r>
      <w:proofErr w:type="spellEnd"/>
      <w:r w:rsidRPr="008B4956">
        <w:rPr>
          <w:rFonts w:cs="Times New Roman"/>
          <w:i/>
          <w:szCs w:val="24"/>
        </w:rPr>
        <w:t xml:space="preserve"> </w:t>
      </w:r>
      <w:proofErr w:type="spellStart"/>
      <w:r w:rsidRPr="008B4956">
        <w:rPr>
          <w:rFonts w:cs="Times New Roman"/>
          <w:i/>
          <w:szCs w:val="24"/>
        </w:rPr>
        <w:t>horikoshii</w:t>
      </w:r>
      <w:proofErr w:type="spellEnd"/>
      <w:r w:rsidRPr="00C07AD9">
        <w:rPr>
          <w:rFonts w:cs="Times New Roman"/>
          <w:szCs w:val="24"/>
        </w:rPr>
        <w:t xml:space="preserve"> ATCC 700860 (O58799)</w:t>
      </w:r>
    </w:p>
    <w:p w14:paraId="56BC259F" w14:textId="77777777" w:rsidR="00881B6E" w:rsidRPr="00C07AD9" w:rsidRDefault="00881B6E" w:rsidP="00881B6E">
      <w:pPr>
        <w:spacing w:after="0"/>
        <w:rPr>
          <w:rFonts w:cs="Times New Roman"/>
          <w:szCs w:val="24"/>
        </w:rPr>
      </w:pPr>
      <w:r w:rsidRPr="00C07AD9">
        <w:rPr>
          <w:rFonts w:cs="Times New Roman"/>
          <w:szCs w:val="24"/>
        </w:rPr>
        <w:t>MEKYEELFARIKEKAKLIDEKIFELIPEKDPRVLYEAARHYPLAGGKRVRPFVVLTSTEAVGGDPLRAIYPAVAIELIHNYSLVHDDIMDMDETRRGKPTVHRIWGVNMAILAGDLLFSKAFEAVARAEIPPEKKARVLEVIVKASNELCEGQARDLEFEKKSTVTIEEYMEMISGKTGALFEASAKVGGIIGTDNEEYIKALSSWGRNVGIAFQIWDDVLDLIADEKKLGKPVGSDIRKGKKTLIVAHFFENADEKDKQRFLKIFGKYAGDVKGRGIIEEDIKSDVMEAIDLLKKYGSIDYAAEIAKDMIKKANEALRILPKSKARMDLELLAKFIVEREY</w:t>
      </w:r>
    </w:p>
    <w:p w14:paraId="1FDA0EF0" w14:textId="77777777" w:rsidR="00833F92" w:rsidRDefault="00833F92" w:rsidP="00444B40"/>
    <w:p w14:paraId="26C31E1C" w14:textId="77777777" w:rsidR="00833F92" w:rsidRDefault="00833F92" w:rsidP="00444B40"/>
    <w:p w14:paraId="55EF13CE" w14:textId="77777777" w:rsidR="00833F92" w:rsidRDefault="00833F92" w:rsidP="00444B40"/>
    <w:p w14:paraId="1F1B15C1" w14:textId="77777777" w:rsidR="00833F92" w:rsidRDefault="00833F92" w:rsidP="00444B40"/>
    <w:sectPr w:rsidR="00833F92" w:rsidSect="0093429D">
      <w:headerReference w:type="even" r:id="rId16"/>
      <w:footerReference w:type="even" r:id="rId17"/>
      <w:footerReference w:type="default" r:id="rId18"/>
      <w:headerReference w:type="first" r:id="rId19"/>
      <w:pgSz w:w="12240" w:h="15840"/>
      <w:pgMar w:top="1138" w:right="1181" w:bottom="1138" w:left="1282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DCAB12" w14:textId="77777777" w:rsidR="008A3667" w:rsidRDefault="008A3667" w:rsidP="00117666">
      <w:pPr>
        <w:spacing w:after="0"/>
      </w:pPr>
      <w:r>
        <w:separator/>
      </w:r>
    </w:p>
  </w:endnote>
  <w:endnote w:type="continuationSeparator" w:id="0">
    <w:p w14:paraId="76BD346B" w14:textId="77777777" w:rsidR="008A3667" w:rsidRDefault="008A3667" w:rsidP="0011766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93025F" w14:textId="77777777" w:rsidR="00995F6A" w:rsidRPr="00577C4C" w:rsidRDefault="00C52A7B">
    <w:pPr>
      <w:rPr>
        <w:color w:val="C00000"/>
        <w:szCs w:val="24"/>
      </w:rPr>
    </w:pPr>
    <w:r>
      <w:rPr>
        <w:noProof/>
        <w:lang w:val="en-GB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82EAD14" wp14:editId="71B2BC98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0BC4D33" w14:textId="2115D6D9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9614EB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16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82EAD1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5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" filled="f" stroked="f" strokeweight=".5pt">
              <v:textbox style="mso-fit-shape-to-text:t">
                <w:txbxContent>
                  <w:p w14:paraId="50BC4D33" w14:textId="2115D6D9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9614EB">
                      <w:rPr>
                        <w:noProof/>
                        <w:color w:val="000000" w:themeColor="text1"/>
                        <w:szCs w:val="40"/>
                      </w:rPr>
                      <w:t>16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D6A35" w14:textId="77777777" w:rsidR="00995F6A" w:rsidRPr="00577C4C" w:rsidRDefault="00C52A7B">
    <w:pPr>
      <w:rPr>
        <w:b/>
        <w:sz w:val="20"/>
        <w:szCs w:val="24"/>
      </w:rPr>
    </w:pPr>
    <w:r>
      <w:rPr>
        <w:noProof/>
        <w:lang w:val="en-GB" w:eastAsia="zh-CN"/>
      </w:rPr>
      <mc:AlternateContent>
        <mc:Choice Requires="wps">
          <w:drawing>
            <wp:anchor distT="0" distB="0" distL="114300" distR="114300" simplePos="0" relativeHeight="251646976" behindDoc="0" locked="0" layoutInCell="1" allowOverlap="1" wp14:anchorId="70F9F55F" wp14:editId="40473BEB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70F0D09" w14:textId="0E15F382" w:rsidR="00995F6A" w:rsidRPr="00577C4C" w:rsidRDefault="00C52A7B">
                          <w:pPr>
                            <w:jc w:val="right"/>
                            <w:rPr>
                              <w:color w:val="000000" w:themeColor="text1"/>
                              <w:szCs w:val="40"/>
                            </w:rPr>
                          </w:pP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instrText xml:space="preserve"> PAGE  \* Arabic  \* MERGEFORMAT </w:instrTex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9614EB">
                            <w:rPr>
                              <w:noProof/>
                              <w:color w:val="000000" w:themeColor="text1"/>
                              <w:szCs w:val="40"/>
                            </w:rPr>
                            <w:t>17</w:t>
                          </w:r>
                          <w:r w:rsidRPr="00577C4C">
                            <w:rPr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0F9F55F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6" type="#_x0000_t202" style="position:absolute;margin-left:67.6pt;margin-top:0;width:118.8pt;height:31.15pt;z-index:2516469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" filled="f" stroked="f" strokeweight=".5pt">
              <v:textbox style="mso-fit-shape-to-text:t">
                <w:txbxContent>
                  <w:p w14:paraId="570F0D09" w14:textId="0E15F382" w:rsidR="00995F6A" w:rsidRPr="00577C4C" w:rsidRDefault="00C52A7B">
                    <w:pPr>
                      <w:jc w:val="right"/>
                      <w:rPr>
                        <w:color w:val="000000" w:themeColor="text1"/>
                        <w:szCs w:val="40"/>
                      </w:rPr>
                    </w:pPr>
                    <w:r w:rsidRPr="00577C4C">
                      <w:rPr>
                        <w:color w:val="000000" w:themeColor="text1"/>
                        <w:szCs w:val="40"/>
                      </w:rPr>
                      <w:fldChar w:fldCharType="begin"/>
                    </w:r>
                    <w:r w:rsidRPr="00577C4C">
                      <w:rPr>
                        <w:color w:val="000000" w:themeColor="text1"/>
                        <w:szCs w:val="40"/>
                      </w:rPr>
                      <w:instrText xml:space="preserve"> PAGE  \* Arabic  \* MERGEFORMAT </w:instrTex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separate"/>
                    </w:r>
                    <w:r w:rsidR="009614EB">
                      <w:rPr>
                        <w:noProof/>
                        <w:color w:val="000000" w:themeColor="text1"/>
                        <w:szCs w:val="40"/>
                      </w:rPr>
                      <w:t>17</w:t>
                    </w:r>
                    <w:r w:rsidRPr="00577C4C">
                      <w:rPr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69C03" w14:textId="77777777" w:rsidR="008A3667" w:rsidRDefault="008A3667" w:rsidP="00117666">
      <w:pPr>
        <w:spacing w:after="0"/>
      </w:pPr>
      <w:r>
        <w:separator/>
      </w:r>
    </w:p>
  </w:footnote>
  <w:footnote w:type="continuationSeparator" w:id="0">
    <w:p w14:paraId="2C4EBC8A" w14:textId="77777777" w:rsidR="008A3667" w:rsidRDefault="008A3667" w:rsidP="0011766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EF00C" w14:textId="77777777" w:rsidR="00995F6A" w:rsidRPr="009151AA" w:rsidRDefault="00C52A7B">
    <w:pPr>
      <w:rPr>
        <w:rFonts w:cs="Times New Roman"/>
      </w:rPr>
    </w:pPr>
    <w:r w:rsidRPr="009151AA">
      <w:rPr>
        <w:rFonts w:cs="Times New Roman"/>
      </w:rPr>
      <w:ptab w:relativeTo="margin" w:alignment="center" w:leader="none"/>
    </w:r>
    <w:r w:rsidRPr="009151AA">
      <w:rPr>
        <w:rFonts w:cs="Times New Roman"/>
      </w:rPr>
      <w:ptab w:relativeTo="margin" w:alignment="right" w:leader="none"/>
    </w:r>
    <w:r w:rsidR="001549D3" w:rsidRPr="009151AA">
      <w:rPr>
        <w:rFonts w:cs="Times New Roman"/>
      </w:rPr>
      <w:t>Supplementary Material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1D68C6" w14:textId="77777777" w:rsidR="00995F6A" w:rsidRDefault="0093429D" w:rsidP="0093429D">
    <w:r w:rsidRPr="005A1D84">
      <w:rPr>
        <w:b/>
        <w:noProof/>
        <w:color w:val="A6A6A6" w:themeColor="background1" w:themeShade="A6"/>
        <w:lang w:val="en-GB" w:eastAsia="zh-CN"/>
      </w:rPr>
      <w:drawing>
        <wp:inline distT="0" distB="0" distL="0" distR="0" wp14:anchorId="07D26A56" wp14:editId="2E460F0E">
          <wp:extent cx="1382534" cy="497091"/>
          <wp:effectExtent l="0" t="0" r="0" b="0"/>
          <wp:docPr id="7" name="Picture 7" descr="C:\Users\Elaine.Scott\Documents\LaTex\____TEST____Frontiers_LaTeX_Templates_V2.5\Frontiers LaTeX (Science, Health and Engineering) V2.5 - with Supplementary material (V1.2)\log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Elaine.Scott\Documents\LaTex\____TEST____Frontiers_LaTeX_Templates_V2.5\Frontiers LaTeX (Science, Health and Engineering) V2.5 - with Supplementary material (V1.2)\logo1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34909" cy="55187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C52A7B" w:rsidRPr="007E3148">
      <w:rPr>
        <w:b/>
      </w:rPr>
      <w:ptab w:relativeTo="margin" w:alignment="center" w:leader="none"/>
    </w:r>
    <w:r w:rsidR="00C52A7B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45.5pt;height:27.05pt;visibility:visible;mso-wrap-style:square" o:bullet="t">
        <v:imagedata r:id="rId1" o:title=""/>
      </v:shape>
    </w:pict>
  </w:numPicBullet>
  <w:abstractNum w:abstractNumId="0" w15:restartNumberingAfterBreak="0">
    <w:nsid w:val="021B7666"/>
    <w:multiLevelType w:val="multilevel"/>
    <w:tmpl w:val="615EAD26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b/>
        <w:lang w:val="en-GB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F3AB7"/>
    <w:multiLevelType w:val="hybridMultilevel"/>
    <w:tmpl w:val="8E5CD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C0601A"/>
    <w:multiLevelType w:val="multilevel"/>
    <w:tmpl w:val="2D740DBE"/>
    <w:styleLink w:val="Headings"/>
    <w:lvl w:ilvl="0">
      <w:start w:val="1"/>
      <w:numFmt w:val="decimal"/>
      <w:pStyle w:val="Heading1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3" w15:restartNumberingAfterBreak="0">
    <w:nsid w:val="225305B5"/>
    <w:multiLevelType w:val="hybridMultilevel"/>
    <w:tmpl w:val="4F8C24FA"/>
    <w:lvl w:ilvl="0" w:tplc="A9DCD718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49F1D82"/>
    <w:multiLevelType w:val="hybridMultilevel"/>
    <w:tmpl w:val="734A77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3E6C4F"/>
    <w:multiLevelType w:val="hybridMultilevel"/>
    <w:tmpl w:val="E39A39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A173C1D"/>
    <w:multiLevelType w:val="multilevel"/>
    <w:tmpl w:val="61DCC3B2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abstractNum w:abstractNumId="7" w15:restartNumberingAfterBreak="0">
    <w:nsid w:val="6F265B87"/>
    <w:multiLevelType w:val="multilevel"/>
    <w:tmpl w:val="3D5C55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6"/>
  </w:num>
  <w:num w:numId="8">
    <w:abstractNumId w:val="6"/>
  </w:num>
  <w:num w:numId="9">
    <w:abstractNumId w:val="6"/>
  </w:num>
  <w:num w:numId="10">
    <w:abstractNumId w:val="6"/>
  </w:num>
  <w:num w:numId="11">
    <w:abstractNumId w:val="6"/>
  </w:num>
  <w:num w:numId="12">
    <w:abstractNumId w:val="6"/>
  </w:num>
  <w:num w:numId="13">
    <w:abstractNumId w:val="3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proofState w:spelling="clean" w:grammar="clean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0B5"/>
    <w:rsid w:val="00000217"/>
    <w:rsid w:val="0001436A"/>
    <w:rsid w:val="000160A1"/>
    <w:rsid w:val="00020F82"/>
    <w:rsid w:val="00027B6B"/>
    <w:rsid w:val="000328DE"/>
    <w:rsid w:val="00034304"/>
    <w:rsid w:val="00034C8D"/>
    <w:rsid w:val="00035434"/>
    <w:rsid w:val="00043FE9"/>
    <w:rsid w:val="00052A14"/>
    <w:rsid w:val="00076A46"/>
    <w:rsid w:val="00077D53"/>
    <w:rsid w:val="00080895"/>
    <w:rsid w:val="00094DDA"/>
    <w:rsid w:val="000A4BE3"/>
    <w:rsid w:val="000C6558"/>
    <w:rsid w:val="00105FD9"/>
    <w:rsid w:val="00107757"/>
    <w:rsid w:val="00117666"/>
    <w:rsid w:val="00130AB0"/>
    <w:rsid w:val="00130BE4"/>
    <w:rsid w:val="001375FD"/>
    <w:rsid w:val="001410DF"/>
    <w:rsid w:val="00142385"/>
    <w:rsid w:val="001549D3"/>
    <w:rsid w:val="00156051"/>
    <w:rsid w:val="00160065"/>
    <w:rsid w:val="00164D05"/>
    <w:rsid w:val="00165778"/>
    <w:rsid w:val="00172AC5"/>
    <w:rsid w:val="00177D84"/>
    <w:rsid w:val="0019022C"/>
    <w:rsid w:val="00193C70"/>
    <w:rsid w:val="0019562C"/>
    <w:rsid w:val="00203D81"/>
    <w:rsid w:val="0021473C"/>
    <w:rsid w:val="002266E7"/>
    <w:rsid w:val="00265AC3"/>
    <w:rsid w:val="00267D18"/>
    <w:rsid w:val="00274347"/>
    <w:rsid w:val="0027706A"/>
    <w:rsid w:val="00284B38"/>
    <w:rsid w:val="002857BC"/>
    <w:rsid w:val="002868E2"/>
    <w:rsid w:val="002869C3"/>
    <w:rsid w:val="00292557"/>
    <w:rsid w:val="002936E4"/>
    <w:rsid w:val="002948DD"/>
    <w:rsid w:val="002A6769"/>
    <w:rsid w:val="002B4A57"/>
    <w:rsid w:val="002C74CA"/>
    <w:rsid w:val="002E2DE0"/>
    <w:rsid w:val="002F1AF6"/>
    <w:rsid w:val="003123F4"/>
    <w:rsid w:val="0032028F"/>
    <w:rsid w:val="00323569"/>
    <w:rsid w:val="00337F1A"/>
    <w:rsid w:val="00347005"/>
    <w:rsid w:val="003544FB"/>
    <w:rsid w:val="003579C2"/>
    <w:rsid w:val="003829E4"/>
    <w:rsid w:val="003A2907"/>
    <w:rsid w:val="003B0654"/>
    <w:rsid w:val="003C372D"/>
    <w:rsid w:val="003C5762"/>
    <w:rsid w:val="003D2F2D"/>
    <w:rsid w:val="003D34C0"/>
    <w:rsid w:val="00400FFD"/>
    <w:rsid w:val="00401590"/>
    <w:rsid w:val="004131FF"/>
    <w:rsid w:val="004208F2"/>
    <w:rsid w:val="00420EB1"/>
    <w:rsid w:val="00424460"/>
    <w:rsid w:val="00444B40"/>
    <w:rsid w:val="00447801"/>
    <w:rsid w:val="00452E9C"/>
    <w:rsid w:val="00456A18"/>
    <w:rsid w:val="004613D1"/>
    <w:rsid w:val="004735C8"/>
    <w:rsid w:val="00474208"/>
    <w:rsid w:val="004947A6"/>
    <w:rsid w:val="004961FF"/>
    <w:rsid w:val="004A27E8"/>
    <w:rsid w:val="004A46C0"/>
    <w:rsid w:val="00500A94"/>
    <w:rsid w:val="00511015"/>
    <w:rsid w:val="00517A89"/>
    <w:rsid w:val="00523205"/>
    <w:rsid w:val="00524A61"/>
    <w:rsid w:val="005250F2"/>
    <w:rsid w:val="00526952"/>
    <w:rsid w:val="005365DE"/>
    <w:rsid w:val="0055232F"/>
    <w:rsid w:val="00591734"/>
    <w:rsid w:val="00593EEA"/>
    <w:rsid w:val="005A5EEE"/>
    <w:rsid w:val="005C42D3"/>
    <w:rsid w:val="005C54F2"/>
    <w:rsid w:val="005D69E0"/>
    <w:rsid w:val="005E1778"/>
    <w:rsid w:val="005E77AF"/>
    <w:rsid w:val="005F13A9"/>
    <w:rsid w:val="005F6C4A"/>
    <w:rsid w:val="00607C8A"/>
    <w:rsid w:val="00610F5E"/>
    <w:rsid w:val="00630211"/>
    <w:rsid w:val="00634ABC"/>
    <w:rsid w:val="006375C7"/>
    <w:rsid w:val="00654E8F"/>
    <w:rsid w:val="0065797C"/>
    <w:rsid w:val="00660D05"/>
    <w:rsid w:val="0066386F"/>
    <w:rsid w:val="00672921"/>
    <w:rsid w:val="006820B1"/>
    <w:rsid w:val="006A0A05"/>
    <w:rsid w:val="006B5D6E"/>
    <w:rsid w:val="006B6CAF"/>
    <w:rsid w:val="006B7D14"/>
    <w:rsid w:val="006D7176"/>
    <w:rsid w:val="006E5165"/>
    <w:rsid w:val="006F79E2"/>
    <w:rsid w:val="00701727"/>
    <w:rsid w:val="0070566C"/>
    <w:rsid w:val="00714C50"/>
    <w:rsid w:val="00725A7D"/>
    <w:rsid w:val="00732DC2"/>
    <w:rsid w:val="007501BE"/>
    <w:rsid w:val="00751C82"/>
    <w:rsid w:val="00760662"/>
    <w:rsid w:val="0076513D"/>
    <w:rsid w:val="00774EC3"/>
    <w:rsid w:val="00776EAC"/>
    <w:rsid w:val="00783931"/>
    <w:rsid w:val="00790BB3"/>
    <w:rsid w:val="00790C5F"/>
    <w:rsid w:val="007915C6"/>
    <w:rsid w:val="007B067E"/>
    <w:rsid w:val="007B4EE6"/>
    <w:rsid w:val="007C206C"/>
    <w:rsid w:val="007D0828"/>
    <w:rsid w:val="007E1735"/>
    <w:rsid w:val="00817DD6"/>
    <w:rsid w:val="00820595"/>
    <w:rsid w:val="008276C0"/>
    <w:rsid w:val="00833F92"/>
    <w:rsid w:val="0083759F"/>
    <w:rsid w:val="008467F4"/>
    <w:rsid w:val="0085657B"/>
    <w:rsid w:val="00863C1F"/>
    <w:rsid w:val="008678AE"/>
    <w:rsid w:val="00881B6E"/>
    <w:rsid w:val="00885156"/>
    <w:rsid w:val="008A3667"/>
    <w:rsid w:val="008B456F"/>
    <w:rsid w:val="008D231C"/>
    <w:rsid w:val="008E3456"/>
    <w:rsid w:val="00901E35"/>
    <w:rsid w:val="00903CD1"/>
    <w:rsid w:val="00913707"/>
    <w:rsid w:val="00914EA5"/>
    <w:rsid w:val="009151AA"/>
    <w:rsid w:val="009249F1"/>
    <w:rsid w:val="00930410"/>
    <w:rsid w:val="0093429D"/>
    <w:rsid w:val="00943573"/>
    <w:rsid w:val="00951741"/>
    <w:rsid w:val="00957E1B"/>
    <w:rsid w:val="0096117B"/>
    <w:rsid w:val="009614EB"/>
    <w:rsid w:val="00964134"/>
    <w:rsid w:val="00967DD6"/>
    <w:rsid w:val="00970F7D"/>
    <w:rsid w:val="0098031A"/>
    <w:rsid w:val="00984C7D"/>
    <w:rsid w:val="00994A3D"/>
    <w:rsid w:val="009C2B12"/>
    <w:rsid w:val="009F54E6"/>
    <w:rsid w:val="00A100B8"/>
    <w:rsid w:val="00A16344"/>
    <w:rsid w:val="00A174D9"/>
    <w:rsid w:val="00A42A70"/>
    <w:rsid w:val="00A57241"/>
    <w:rsid w:val="00A607F1"/>
    <w:rsid w:val="00A66B62"/>
    <w:rsid w:val="00A7615C"/>
    <w:rsid w:val="00A7697C"/>
    <w:rsid w:val="00AA4D24"/>
    <w:rsid w:val="00AB05EB"/>
    <w:rsid w:val="00AB16B4"/>
    <w:rsid w:val="00AB6715"/>
    <w:rsid w:val="00AC5804"/>
    <w:rsid w:val="00AC7338"/>
    <w:rsid w:val="00AE0C43"/>
    <w:rsid w:val="00AF3B14"/>
    <w:rsid w:val="00AF532C"/>
    <w:rsid w:val="00B10E96"/>
    <w:rsid w:val="00B1538B"/>
    <w:rsid w:val="00B1671E"/>
    <w:rsid w:val="00B25EB8"/>
    <w:rsid w:val="00B3575C"/>
    <w:rsid w:val="00B37F4D"/>
    <w:rsid w:val="00BA49E5"/>
    <w:rsid w:val="00BC0BCE"/>
    <w:rsid w:val="00BC7EE6"/>
    <w:rsid w:val="00BE1E76"/>
    <w:rsid w:val="00BF12F0"/>
    <w:rsid w:val="00BF3CEF"/>
    <w:rsid w:val="00C04067"/>
    <w:rsid w:val="00C12DB2"/>
    <w:rsid w:val="00C41405"/>
    <w:rsid w:val="00C52A7B"/>
    <w:rsid w:val="00C537AC"/>
    <w:rsid w:val="00C56BAF"/>
    <w:rsid w:val="00C679AA"/>
    <w:rsid w:val="00C73A66"/>
    <w:rsid w:val="00C75972"/>
    <w:rsid w:val="00C8059D"/>
    <w:rsid w:val="00C85FDE"/>
    <w:rsid w:val="00C87F10"/>
    <w:rsid w:val="00C97773"/>
    <w:rsid w:val="00CB0768"/>
    <w:rsid w:val="00CB598F"/>
    <w:rsid w:val="00CD066B"/>
    <w:rsid w:val="00CE2356"/>
    <w:rsid w:val="00CE4FEE"/>
    <w:rsid w:val="00CE5BDA"/>
    <w:rsid w:val="00CE74EA"/>
    <w:rsid w:val="00D060CF"/>
    <w:rsid w:val="00D07D30"/>
    <w:rsid w:val="00D115D6"/>
    <w:rsid w:val="00D12B01"/>
    <w:rsid w:val="00D13026"/>
    <w:rsid w:val="00D97447"/>
    <w:rsid w:val="00DB59C3"/>
    <w:rsid w:val="00DC259A"/>
    <w:rsid w:val="00DC7ED4"/>
    <w:rsid w:val="00DD2106"/>
    <w:rsid w:val="00DD4175"/>
    <w:rsid w:val="00DD65D8"/>
    <w:rsid w:val="00DE1D33"/>
    <w:rsid w:val="00DE23E8"/>
    <w:rsid w:val="00DF3C1D"/>
    <w:rsid w:val="00DF4000"/>
    <w:rsid w:val="00E1140F"/>
    <w:rsid w:val="00E11857"/>
    <w:rsid w:val="00E158F5"/>
    <w:rsid w:val="00E178AF"/>
    <w:rsid w:val="00E40494"/>
    <w:rsid w:val="00E4150B"/>
    <w:rsid w:val="00E507CA"/>
    <w:rsid w:val="00E52377"/>
    <w:rsid w:val="00E537AD"/>
    <w:rsid w:val="00E6281A"/>
    <w:rsid w:val="00E62DD1"/>
    <w:rsid w:val="00E64E17"/>
    <w:rsid w:val="00E737FB"/>
    <w:rsid w:val="00E75673"/>
    <w:rsid w:val="00E866C9"/>
    <w:rsid w:val="00EA3D3C"/>
    <w:rsid w:val="00EC090A"/>
    <w:rsid w:val="00EC3031"/>
    <w:rsid w:val="00ED0729"/>
    <w:rsid w:val="00ED20B5"/>
    <w:rsid w:val="00EE3D91"/>
    <w:rsid w:val="00F044CC"/>
    <w:rsid w:val="00F42AA6"/>
    <w:rsid w:val="00F46900"/>
    <w:rsid w:val="00F57F7E"/>
    <w:rsid w:val="00F61D89"/>
    <w:rsid w:val="00F763DE"/>
    <w:rsid w:val="00F8379F"/>
    <w:rsid w:val="00FA2782"/>
    <w:rsid w:val="00FB1763"/>
    <w:rsid w:val="00FB31A5"/>
    <w:rsid w:val="00FD42AB"/>
    <w:rsid w:val="00FE3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6DB94A"/>
  <w15:docId w15:val="{88748FF8-5D22-488D-A39B-60AD93690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6715"/>
    <w:pPr>
      <w:spacing w:before="120" w:after="24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ListParagraph"/>
    <w:next w:val="Normal"/>
    <w:link w:val="Heading1Char"/>
    <w:uiPriority w:val="2"/>
    <w:qFormat/>
    <w:rsid w:val="00AB6715"/>
    <w:pPr>
      <w:numPr>
        <w:numId w:val="19"/>
      </w:numPr>
      <w:spacing w:before="240"/>
      <w:contextualSpacing w:val="0"/>
      <w:outlineLvl w:val="0"/>
    </w:pPr>
    <w:rPr>
      <w:b/>
    </w:rPr>
  </w:style>
  <w:style w:type="paragraph" w:styleId="Heading2">
    <w:name w:val="heading 2"/>
    <w:basedOn w:val="Heading1"/>
    <w:next w:val="Normal"/>
    <w:link w:val="Heading2Char"/>
    <w:uiPriority w:val="2"/>
    <w:qFormat/>
    <w:rsid w:val="00AB6715"/>
    <w:pPr>
      <w:numPr>
        <w:ilvl w:val="1"/>
      </w:numPr>
      <w:spacing w:after="200"/>
      <w:outlineLvl w:val="1"/>
    </w:pPr>
  </w:style>
  <w:style w:type="paragraph" w:styleId="Heading3">
    <w:name w:val="heading 3"/>
    <w:basedOn w:val="Normal"/>
    <w:next w:val="Normal"/>
    <w:link w:val="Heading3Char"/>
    <w:uiPriority w:val="2"/>
    <w:qFormat/>
    <w:rsid w:val="00AB6715"/>
    <w:pPr>
      <w:keepNext/>
      <w:keepLines/>
      <w:numPr>
        <w:ilvl w:val="2"/>
        <w:numId w:val="19"/>
      </w:numPr>
      <w:spacing w:before="40" w:after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Heading3"/>
    <w:next w:val="Normal"/>
    <w:link w:val="Heading4Char"/>
    <w:uiPriority w:val="2"/>
    <w:qFormat/>
    <w:rsid w:val="00AB6715"/>
    <w:pPr>
      <w:numPr>
        <w:ilvl w:val="3"/>
      </w:numPr>
      <w:outlineLvl w:val="3"/>
    </w:pPr>
    <w:rPr>
      <w:iCs/>
    </w:rPr>
  </w:style>
  <w:style w:type="paragraph" w:styleId="Heading5">
    <w:name w:val="heading 5"/>
    <w:basedOn w:val="Heading4"/>
    <w:next w:val="Normal"/>
    <w:link w:val="Heading5Char"/>
    <w:uiPriority w:val="2"/>
    <w:qFormat/>
    <w:rsid w:val="00AB6715"/>
    <w:pPr>
      <w:numPr>
        <w:ilvl w:val="4"/>
      </w:numPr>
      <w:outlineLvl w:val="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2"/>
    <w:rsid w:val="00AB6715"/>
    <w:rPr>
      <w:rFonts w:ascii="Times New Roman" w:eastAsia="Cambria" w:hAnsi="Times New Roman" w:cs="Times New Roman"/>
      <w:b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unhideWhenUsed/>
    <w:qFormat/>
    <w:rsid w:val="00AB6715"/>
    <w:pPr>
      <w:spacing w:before="240"/>
    </w:pPr>
    <w:rPr>
      <w:rFonts w:cs="Times New Roman"/>
      <w:b/>
      <w:szCs w:val="24"/>
    </w:rPr>
  </w:style>
  <w:style w:type="character" w:customStyle="1" w:styleId="SubtitleChar">
    <w:name w:val="Subtitle Char"/>
    <w:basedOn w:val="DefaultParagraphFont"/>
    <w:link w:val="Subtitle"/>
    <w:uiPriority w:val="99"/>
    <w:rsid w:val="00AB6715"/>
    <w:rPr>
      <w:rFonts w:ascii="Times New Roman" w:hAnsi="Times New Roman" w:cs="Times New Roman"/>
      <w:b/>
      <w:sz w:val="24"/>
      <w:szCs w:val="24"/>
    </w:rPr>
  </w:style>
  <w:style w:type="paragraph" w:customStyle="1" w:styleId="AuthorList">
    <w:name w:val="Author List"/>
    <w:aliases w:val="Keywords,Abstract"/>
    <w:basedOn w:val="Subtitle"/>
    <w:next w:val="Normal"/>
    <w:uiPriority w:val="1"/>
    <w:qFormat/>
    <w:rsid w:val="00AB6715"/>
  </w:style>
  <w:style w:type="paragraph" w:styleId="BalloonText">
    <w:name w:val="Balloon Text"/>
    <w:basedOn w:val="Normal"/>
    <w:link w:val="BalloonTextChar"/>
    <w:uiPriority w:val="99"/>
    <w:semiHidden/>
    <w:unhideWhenUsed/>
    <w:rsid w:val="00AB6715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6715"/>
    <w:rPr>
      <w:rFonts w:ascii="Tahoma" w:hAnsi="Tahoma" w:cs="Tahoma"/>
      <w:sz w:val="16"/>
      <w:szCs w:val="16"/>
    </w:rPr>
  </w:style>
  <w:style w:type="character" w:styleId="BookTitle">
    <w:name w:val="Book Title"/>
    <w:basedOn w:val="DefaultParagraphFont"/>
    <w:uiPriority w:val="33"/>
    <w:qFormat/>
    <w:rsid w:val="00AB6715"/>
    <w:rPr>
      <w:rFonts w:ascii="Times New Roman" w:hAnsi="Times New Roman"/>
      <w:b/>
      <w:bCs/>
      <w:i/>
      <w:iCs/>
      <w:spacing w:val="5"/>
    </w:rPr>
  </w:style>
  <w:style w:type="paragraph" w:styleId="Caption">
    <w:name w:val="caption"/>
    <w:basedOn w:val="Normal"/>
    <w:next w:val="NoSpacing"/>
    <w:uiPriority w:val="35"/>
    <w:unhideWhenUsed/>
    <w:qFormat/>
    <w:rsid w:val="00AB6715"/>
    <w:pPr>
      <w:keepNext/>
    </w:pPr>
    <w:rPr>
      <w:rFonts w:cs="Times New Roman"/>
      <w:b/>
      <w:bCs/>
      <w:szCs w:val="24"/>
    </w:rPr>
  </w:style>
  <w:style w:type="paragraph" w:styleId="NoSpacing">
    <w:name w:val="No Spacing"/>
    <w:uiPriority w:val="99"/>
    <w:unhideWhenUsed/>
    <w:qFormat/>
    <w:rsid w:val="00AB6715"/>
    <w:pPr>
      <w:spacing w:after="0" w:line="240" w:lineRule="auto"/>
    </w:pPr>
    <w:rPr>
      <w:rFonts w:ascii="Times New Roman" w:hAnsi="Times New Roman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AB671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671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671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6715"/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uiPriority w:val="20"/>
    <w:qFormat/>
    <w:rsid w:val="00AB6715"/>
    <w:rPr>
      <w:rFonts w:ascii="Times New Roman" w:hAnsi="Times New Roman"/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B6715"/>
    <w:rPr>
      <w:rFonts w:ascii="Times New Roman" w:hAnsi="Times New Roman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AB6715"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AB6715"/>
    <w:pPr>
      <w:tabs>
        <w:tab w:val="center" w:pos="4844"/>
        <w:tab w:val="right" w:pos="9689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B6715"/>
    <w:rPr>
      <w:rFonts w:ascii="Times New Roman" w:hAnsi="Times New Roman"/>
      <w:sz w:val="24"/>
    </w:rPr>
  </w:style>
  <w:style w:type="character" w:styleId="FootnoteReference">
    <w:name w:val="footnote reference"/>
    <w:basedOn w:val="DefaultParagraphFont"/>
    <w:uiPriority w:val="99"/>
    <w:semiHidden/>
    <w:unhideWhenUsed/>
    <w:rsid w:val="00AB6715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B6715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B6715"/>
    <w:rPr>
      <w:rFonts w:ascii="Times New Roman" w:hAnsi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B6715"/>
    <w:pPr>
      <w:tabs>
        <w:tab w:val="center" w:pos="4844"/>
        <w:tab w:val="right" w:pos="9689"/>
      </w:tabs>
    </w:pPr>
    <w:rPr>
      <w:b/>
    </w:rPr>
  </w:style>
  <w:style w:type="character" w:customStyle="1" w:styleId="HeaderChar">
    <w:name w:val="Header Char"/>
    <w:basedOn w:val="DefaultParagraphFont"/>
    <w:link w:val="Header"/>
    <w:uiPriority w:val="99"/>
    <w:rsid w:val="00AB6715"/>
    <w:rPr>
      <w:rFonts w:ascii="Times New Roman" w:hAnsi="Times New Roman"/>
      <w:b/>
      <w:sz w:val="24"/>
    </w:rPr>
  </w:style>
  <w:style w:type="paragraph" w:styleId="ListParagraph">
    <w:name w:val="List Paragraph"/>
    <w:basedOn w:val="Normal"/>
    <w:uiPriority w:val="3"/>
    <w:qFormat/>
    <w:rsid w:val="00AB6715"/>
    <w:pPr>
      <w:numPr>
        <w:numId w:val="13"/>
      </w:numPr>
      <w:contextualSpacing/>
    </w:pPr>
    <w:rPr>
      <w:rFonts w:eastAsia="Cambria" w:cs="Times New Roman"/>
      <w:szCs w:val="24"/>
    </w:rPr>
  </w:style>
  <w:style w:type="numbering" w:customStyle="1" w:styleId="Headings">
    <w:name w:val="Headings"/>
    <w:uiPriority w:val="99"/>
    <w:rsid w:val="00AB6715"/>
    <w:pPr>
      <w:numPr>
        <w:numId w:val="14"/>
      </w:numPr>
    </w:pPr>
  </w:style>
  <w:style w:type="character" w:styleId="Hyperlink">
    <w:name w:val="Hyperlink"/>
    <w:basedOn w:val="DefaultParagraphFont"/>
    <w:uiPriority w:val="99"/>
    <w:unhideWhenUsed/>
    <w:rsid w:val="00AB6715"/>
    <w:rPr>
      <w:color w:val="0000FF"/>
      <w:u w:val="single"/>
    </w:rPr>
  </w:style>
  <w:style w:type="character" w:styleId="IntenseEmphasis">
    <w:name w:val="Intense Emphasis"/>
    <w:basedOn w:val="DefaultParagraphFont"/>
    <w:uiPriority w:val="21"/>
    <w:unhideWhenUsed/>
    <w:rsid w:val="00AB6715"/>
    <w:rPr>
      <w:rFonts w:ascii="Times New Roman" w:hAnsi="Times New Roman"/>
      <w:i/>
      <w:iCs/>
      <w:color w:val="auto"/>
    </w:rPr>
  </w:style>
  <w:style w:type="character" w:styleId="IntenseReference">
    <w:name w:val="Intense Reference"/>
    <w:basedOn w:val="DefaultParagraphFont"/>
    <w:uiPriority w:val="32"/>
    <w:qFormat/>
    <w:rsid w:val="00AB6715"/>
    <w:rPr>
      <w:b/>
      <w:bCs/>
      <w:smallCaps/>
      <w:color w:val="auto"/>
      <w:spacing w:val="5"/>
    </w:rPr>
  </w:style>
  <w:style w:type="character" w:styleId="LineNumber">
    <w:name w:val="line number"/>
    <w:basedOn w:val="DefaultParagraphFont"/>
    <w:uiPriority w:val="99"/>
    <w:semiHidden/>
    <w:unhideWhenUsed/>
    <w:rsid w:val="00AB6715"/>
  </w:style>
  <w:style w:type="character" w:customStyle="1" w:styleId="Heading3Char">
    <w:name w:val="Heading 3 Char"/>
    <w:basedOn w:val="DefaultParagraphFont"/>
    <w:link w:val="Heading3"/>
    <w:uiPriority w:val="2"/>
    <w:rsid w:val="00AB6715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2"/>
    <w:rsid w:val="00AB6715"/>
    <w:rPr>
      <w:rFonts w:ascii="Times New Roman" w:eastAsiaTheme="majorEastAsia" w:hAnsi="Times New Roman" w:cstheme="majorBidi"/>
      <w:b/>
      <w:iCs/>
      <w:sz w:val="24"/>
      <w:szCs w:val="24"/>
    </w:rPr>
  </w:style>
  <w:style w:type="paragraph" w:styleId="NormalWeb">
    <w:name w:val="Normal (Web)"/>
    <w:basedOn w:val="Normal"/>
    <w:uiPriority w:val="99"/>
    <w:unhideWhenUsed/>
    <w:rsid w:val="00AB6715"/>
    <w:pPr>
      <w:spacing w:before="100" w:beforeAutospacing="1" w:after="100" w:afterAutospacing="1"/>
    </w:pPr>
    <w:rPr>
      <w:rFonts w:eastAsia="Times New Roman" w:cs="Times New Roman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AB671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6715"/>
    <w:rPr>
      <w:rFonts w:ascii="Times New Roman" w:hAnsi="Times New Roman"/>
      <w:i/>
      <w:iCs/>
      <w:color w:val="404040" w:themeColor="text1" w:themeTint="BF"/>
      <w:sz w:val="24"/>
    </w:rPr>
  </w:style>
  <w:style w:type="character" w:styleId="Strong">
    <w:name w:val="Strong"/>
    <w:basedOn w:val="DefaultParagraphFont"/>
    <w:uiPriority w:val="22"/>
    <w:qFormat/>
    <w:rsid w:val="00AB6715"/>
    <w:rPr>
      <w:rFonts w:ascii="Times New Roman" w:hAnsi="Times New Roman"/>
      <w:b/>
      <w:bCs/>
    </w:rPr>
  </w:style>
  <w:style w:type="character" w:styleId="SubtleEmphasis">
    <w:name w:val="Subtle Emphasis"/>
    <w:basedOn w:val="DefaultParagraphFont"/>
    <w:uiPriority w:val="19"/>
    <w:qFormat/>
    <w:rsid w:val="00AB6715"/>
    <w:rPr>
      <w:rFonts w:ascii="Times New Roman" w:hAnsi="Times New Roman"/>
      <w:i/>
      <w:iCs/>
      <w:color w:val="404040" w:themeColor="text1" w:themeTint="BF"/>
    </w:rPr>
  </w:style>
  <w:style w:type="table" w:styleId="TableGrid">
    <w:name w:val="Table Grid"/>
    <w:basedOn w:val="TableNormal"/>
    <w:uiPriority w:val="59"/>
    <w:rsid w:val="00AB6715"/>
    <w:pPr>
      <w:spacing w:after="0" w:line="240" w:lineRule="auto"/>
    </w:pPr>
    <w:rPr>
      <w:rFonts w:asciiTheme="majorHAnsi" w:hAnsiTheme="maj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qFormat/>
    <w:rsid w:val="00AB6715"/>
    <w:pPr>
      <w:suppressLineNumbers/>
      <w:spacing w:before="240" w:after="360"/>
      <w:jc w:val="center"/>
    </w:pPr>
    <w:rPr>
      <w:rFonts w:cs="Times New Roman"/>
      <w:b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AB6715"/>
    <w:rPr>
      <w:rFonts w:ascii="Times New Roman" w:hAnsi="Times New Roman" w:cs="Times New Roman"/>
      <w:b/>
      <w:sz w:val="32"/>
      <w:szCs w:val="32"/>
    </w:rPr>
  </w:style>
  <w:style w:type="paragraph" w:customStyle="1" w:styleId="SupplementaryMaterial">
    <w:name w:val="Supplementary Material"/>
    <w:basedOn w:val="Title"/>
    <w:next w:val="Title"/>
    <w:qFormat/>
    <w:rsid w:val="0001436A"/>
    <w:pPr>
      <w:spacing w:after="120"/>
    </w:pPr>
    <w:rPr>
      <w:i/>
    </w:rPr>
  </w:style>
  <w:style w:type="character" w:customStyle="1" w:styleId="fontstyle01">
    <w:name w:val="fontstyle01"/>
    <w:basedOn w:val="DefaultParagraphFont"/>
    <w:rsid w:val="004A46C0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4A46C0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736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94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91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2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4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7.tif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hua.stocco\Documents\Templates\Frontiers_Word_Templates\Supplementary_Material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1B9D5174-3F62-43E9-97EA-FE0445DB7C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Supplementary_Material</Template>
  <TotalTime>1690</TotalTime>
  <Pages>21</Pages>
  <Words>4946</Words>
  <Characters>28197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Frontiers Media SA</dc:creator>
  <cp:lastModifiedBy>Nixon, Peter J</cp:lastModifiedBy>
  <cp:revision>139</cp:revision>
  <cp:lastPrinted>2020-01-31T13:08:00Z</cp:lastPrinted>
  <dcterms:created xsi:type="dcterms:W3CDTF">2018-11-23T08:58:00Z</dcterms:created>
  <dcterms:modified xsi:type="dcterms:W3CDTF">2020-04-16T11:27:00Z</dcterms:modified>
</cp:coreProperties>
</file>